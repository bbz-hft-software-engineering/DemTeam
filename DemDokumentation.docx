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897"/>
        <w:gridCol w:w="4481"/>
        <w:gridCol w:w="1495"/>
        <w:gridCol w:w="2987"/>
        <w:gridCol w:w="894"/>
      </w:tblGrid>
      <w:tr w:rsidR="00C3569F" w:rsidRPr="0040112C" w14:paraId="037AED9A" w14:textId="77777777" w:rsidTr="00F4715A">
        <w:trPr>
          <w:trHeight w:val="9693"/>
        </w:trPr>
        <w:tc>
          <w:tcPr>
            <w:tcW w:w="5000" w:type="pct"/>
            <w:gridSpan w:val="5"/>
          </w:tcPr>
          <w:p w14:paraId="674CAC4D" w14:textId="77777777" w:rsidR="00C3569F" w:rsidRPr="0040112C" w:rsidRDefault="00C3569F" w:rsidP="00B7244E">
            <w:r w:rsidRPr="0040112C">
              <w:rPr>
                <w:noProof/>
                <w:lang w:bidi="de-DE"/>
              </w:rPr>
              <w:drawing>
                <wp:inline distT="0" distB="0" distL="0" distR="0" wp14:anchorId="108A8488" wp14:editId="2D0B13F9">
                  <wp:extent cx="6857664" cy="6188400"/>
                  <wp:effectExtent l="0" t="0" r="635" b="3175"/>
                  <wp:docPr id="2" name="Bild 2"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rsidRPr="0040112C" w14:paraId="4B59FF6D" w14:textId="77777777" w:rsidTr="00F4715A">
        <w:trPr>
          <w:trHeight w:val="144"/>
        </w:trPr>
        <w:tc>
          <w:tcPr>
            <w:tcW w:w="417" w:type="pct"/>
            <w:vMerge w:val="restart"/>
            <w:shd w:val="clear" w:color="auto" w:fill="000000" w:themeFill="text1"/>
          </w:tcPr>
          <w:p w14:paraId="1DF9E871" w14:textId="77777777" w:rsidR="00C3569F" w:rsidRPr="0040112C" w:rsidRDefault="00C3569F" w:rsidP="00B7244E"/>
        </w:tc>
        <w:tc>
          <w:tcPr>
            <w:tcW w:w="2083" w:type="pct"/>
            <w:tcBorders>
              <w:top w:val="single" w:sz="48" w:space="0" w:color="D83D27" w:themeColor="accent2"/>
            </w:tcBorders>
            <w:shd w:val="clear" w:color="auto" w:fill="000000" w:themeFill="text1"/>
          </w:tcPr>
          <w:p w14:paraId="1756F312" w14:textId="77777777" w:rsidR="00C3569F" w:rsidRPr="0040112C" w:rsidRDefault="00C3569F" w:rsidP="00B7244E"/>
        </w:tc>
        <w:tc>
          <w:tcPr>
            <w:tcW w:w="2084" w:type="pct"/>
            <w:gridSpan w:val="2"/>
            <w:shd w:val="clear" w:color="auto" w:fill="000000" w:themeFill="text1"/>
          </w:tcPr>
          <w:p w14:paraId="7DB7BFF8" w14:textId="77777777" w:rsidR="00C3569F" w:rsidRPr="0040112C" w:rsidRDefault="00C3569F" w:rsidP="00B7244E"/>
        </w:tc>
        <w:tc>
          <w:tcPr>
            <w:tcW w:w="416" w:type="pct"/>
            <w:vMerge w:val="restart"/>
            <w:shd w:val="clear" w:color="auto" w:fill="000000" w:themeFill="text1"/>
          </w:tcPr>
          <w:p w14:paraId="0D4C8369" w14:textId="77777777" w:rsidR="00C3569F" w:rsidRPr="0040112C" w:rsidRDefault="00C3569F" w:rsidP="00B7244E"/>
        </w:tc>
      </w:tr>
      <w:tr w:rsidR="00C3569F" w:rsidRPr="0040112C" w14:paraId="7549C32F" w14:textId="77777777" w:rsidTr="00F4715A">
        <w:trPr>
          <w:trHeight w:val="3132"/>
        </w:trPr>
        <w:tc>
          <w:tcPr>
            <w:tcW w:w="417" w:type="pct"/>
            <w:vMerge/>
            <w:shd w:val="clear" w:color="auto" w:fill="000000" w:themeFill="text1"/>
          </w:tcPr>
          <w:p w14:paraId="56A8DFD9" w14:textId="77777777" w:rsidR="00C3569F" w:rsidRPr="0040112C" w:rsidRDefault="00C3569F" w:rsidP="00B7244E"/>
        </w:tc>
        <w:tc>
          <w:tcPr>
            <w:tcW w:w="4167" w:type="pct"/>
            <w:gridSpan w:val="3"/>
            <w:shd w:val="clear" w:color="auto" w:fill="000000" w:themeFill="text1"/>
          </w:tcPr>
          <w:p w14:paraId="27A06D36" w14:textId="5BABE575" w:rsidR="00C3569F" w:rsidRPr="0040112C" w:rsidRDefault="00AD62A1" w:rsidP="00B7244E">
            <w:pPr>
              <w:pStyle w:val="Titel"/>
            </w:pPr>
            <w:r>
              <w:t>Dem Roboter</w:t>
            </w:r>
          </w:p>
          <w:p w14:paraId="508A813D" w14:textId="327F2687" w:rsidR="00C3569F" w:rsidRPr="0040112C" w:rsidRDefault="00AD62A1" w:rsidP="00391728">
            <w:pPr>
              <w:pStyle w:val="Untertitel"/>
            </w:pPr>
            <w:r>
              <w:t>Dokumentation</w:t>
            </w:r>
          </w:p>
        </w:tc>
        <w:tc>
          <w:tcPr>
            <w:tcW w:w="416" w:type="pct"/>
            <w:vMerge/>
            <w:shd w:val="clear" w:color="auto" w:fill="000000" w:themeFill="text1"/>
          </w:tcPr>
          <w:p w14:paraId="6C8CEC15" w14:textId="77777777" w:rsidR="00C3569F" w:rsidRPr="0040112C" w:rsidRDefault="00C3569F" w:rsidP="00B7244E"/>
        </w:tc>
      </w:tr>
      <w:tr w:rsidR="00C3569F" w:rsidRPr="00AD62A1" w14:paraId="2D934D25" w14:textId="77777777" w:rsidTr="00852CE0">
        <w:trPr>
          <w:trHeight w:val="1318"/>
        </w:trPr>
        <w:tc>
          <w:tcPr>
            <w:tcW w:w="417" w:type="pct"/>
            <w:vMerge/>
            <w:shd w:val="clear" w:color="auto" w:fill="000000" w:themeFill="text1"/>
          </w:tcPr>
          <w:p w14:paraId="29D1CF19" w14:textId="77777777" w:rsidR="00C3569F" w:rsidRPr="0040112C" w:rsidRDefault="00C3569F" w:rsidP="00B7244E"/>
        </w:tc>
        <w:tc>
          <w:tcPr>
            <w:tcW w:w="2778" w:type="pct"/>
            <w:gridSpan w:val="2"/>
            <w:shd w:val="clear" w:color="auto" w:fill="000000" w:themeFill="text1"/>
          </w:tcPr>
          <w:p w14:paraId="7102B0A5" w14:textId="23BFE546" w:rsidR="00C3569F" w:rsidRPr="0040112C" w:rsidRDefault="00AD62A1" w:rsidP="00B7244E">
            <w:pPr>
              <w:pStyle w:val="Unternehmen"/>
              <w:rPr>
                <w:szCs w:val="72"/>
              </w:rPr>
            </w:pPr>
            <w:r>
              <w:t>Seminarwoche Softwareentwicklung</w:t>
            </w:r>
          </w:p>
        </w:tc>
        <w:tc>
          <w:tcPr>
            <w:tcW w:w="1389" w:type="pct"/>
            <w:shd w:val="clear" w:color="auto" w:fill="000000" w:themeFill="text1"/>
          </w:tcPr>
          <w:p w14:paraId="0F3F9D7C" w14:textId="648CB4E2" w:rsidR="00AD62A1" w:rsidRPr="00AD62A1" w:rsidRDefault="00AD62A1" w:rsidP="00B7244E">
            <w:pPr>
              <w:pStyle w:val="E-Mail"/>
            </w:pPr>
            <w:proofErr w:type="spellStart"/>
            <w:r w:rsidRPr="00AD62A1">
              <w:t>G.Zordan</w:t>
            </w:r>
            <w:proofErr w:type="spellEnd"/>
            <w:r w:rsidRPr="00AD62A1">
              <w:br/>
            </w:r>
            <w:proofErr w:type="spellStart"/>
            <w:r w:rsidRPr="00AD62A1">
              <w:t>K.Troxler</w:t>
            </w:r>
            <w:proofErr w:type="spellEnd"/>
            <w:r w:rsidRPr="00AD62A1">
              <w:br/>
            </w:r>
            <w:proofErr w:type="spellStart"/>
            <w:r w:rsidRPr="00AD62A1">
              <w:t>A.</w:t>
            </w:r>
            <w:r>
              <w:t>Schmid</w:t>
            </w:r>
            <w:proofErr w:type="spellEnd"/>
            <w:r w:rsidR="00852CE0">
              <w:br/>
            </w:r>
            <w:proofErr w:type="spellStart"/>
            <w:r w:rsidR="00852CE0">
              <w:t>N.Börtzler</w:t>
            </w:r>
            <w:proofErr w:type="spellEnd"/>
          </w:p>
        </w:tc>
        <w:tc>
          <w:tcPr>
            <w:tcW w:w="416" w:type="pct"/>
            <w:vMerge/>
            <w:shd w:val="clear" w:color="auto" w:fill="000000" w:themeFill="text1"/>
          </w:tcPr>
          <w:p w14:paraId="1689551F" w14:textId="77777777" w:rsidR="00C3569F" w:rsidRPr="00AD62A1" w:rsidRDefault="00C3569F" w:rsidP="00B7244E"/>
        </w:tc>
      </w:tr>
    </w:tbl>
    <w:p w14:paraId="070357D7" w14:textId="77777777" w:rsidR="00952F7D" w:rsidRPr="00AD62A1" w:rsidRDefault="00952F7D" w:rsidP="00B7244E"/>
    <w:p w14:paraId="264D8CF4" w14:textId="77777777" w:rsidR="00C3569F" w:rsidRPr="00AD62A1" w:rsidRDefault="00C3569F" w:rsidP="00B7244E">
      <w:pPr>
        <w:sectPr w:rsidR="00C3569F" w:rsidRPr="00AD62A1" w:rsidSect="00852CE0">
          <w:headerReference w:type="even" r:id="rId12"/>
          <w:headerReference w:type="default" r:id="rId13"/>
          <w:footerReference w:type="default" r:id="rId14"/>
          <w:pgSz w:w="11906" w:h="16838" w:code="9"/>
          <w:pgMar w:top="1152" w:right="576" w:bottom="993" w:left="576"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rsidRPr="0040112C" w14:paraId="149B6192" w14:textId="77777777" w:rsidTr="00F4715A">
        <w:trPr>
          <w:gridAfter w:val="1"/>
          <w:wAfter w:w="10" w:type="dxa"/>
          <w:trHeight w:val="8343"/>
        </w:trPr>
        <w:tc>
          <w:tcPr>
            <w:tcW w:w="10791" w:type="dxa"/>
            <w:gridSpan w:val="5"/>
          </w:tcPr>
          <w:p w14:paraId="082528D0" w14:textId="77777777" w:rsidR="00C3569F" w:rsidRPr="0040112C" w:rsidRDefault="00C3569F" w:rsidP="00B7244E">
            <w:r w:rsidRPr="0040112C">
              <w:rPr>
                <w:noProof/>
                <w:lang w:bidi="de-DE"/>
              </w:rPr>
              <w:drawing>
                <wp:inline distT="0" distB="0" distL="0" distR="0" wp14:anchorId="1D0A04A3" wp14:editId="24609824">
                  <wp:extent cx="6842234" cy="6171437"/>
                  <wp:effectExtent l="0" t="0" r="0" b="1270"/>
                  <wp:docPr id="4" name="Bild 4"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rsidRPr="0040112C" w14:paraId="7E889D17" w14:textId="77777777" w:rsidTr="00F4715A">
        <w:trPr>
          <w:trHeight w:val="24"/>
        </w:trPr>
        <w:tc>
          <w:tcPr>
            <w:tcW w:w="900" w:type="dxa"/>
            <w:shd w:val="clear" w:color="auto" w:fill="D83D27" w:themeFill="accent2"/>
          </w:tcPr>
          <w:p w14:paraId="27FAE5BF" w14:textId="77777777" w:rsidR="00C3569F" w:rsidRPr="0040112C" w:rsidRDefault="00C3569F" w:rsidP="00B7244E">
            <w:pPr>
              <w:rPr>
                <w:noProof/>
                <w:lang w:eastAsia="en-AU"/>
              </w:rPr>
            </w:pPr>
          </w:p>
        </w:tc>
        <w:tc>
          <w:tcPr>
            <w:tcW w:w="4464" w:type="dxa"/>
            <w:tcBorders>
              <w:top w:val="single" w:sz="48" w:space="0" w:color="FFFFFF"/>
            </w:tcBorders>
            <w:shd w:val="clear" w:color="auto" w:fill="D83D27" w:themeFill="accent2"/>
          </w:tcPr>
          <w:p w14:paraId="5F4CA3B5" w14:textId="77777777" w:rsidR="00C3569F" w:rsidRPr="0040112C" w:rsidRDefault="00C3569F" w:rsidP="00B7244E">
            <w:pPr>
              <w:rPr>
                <w:noProof/>
                <w:vertAlign w:val="subscript"/>
                <w:lang w:eastAsia="en-AU"/>
              </w:rPr>
            </w:pPr>
          </w:p>
        </w:tc>
        <w:tc>
          <w:tcPr>
            <w:tcW w:w="4536" w:type="dxa"/>
            <w:gridSpan w:val="2"/>
            <w:shd w:val="clear" w:color="auto" w:fill="D83D27" w:themeFill="accent2"/>
          </w:tcPr>
          <w:p w14:paraId="1A312FFF" w14:textId="77777777" w:rsidR="00C3569F" w:rsidRPr="0040112C" w:rsidRDefault="00C3569F" w:rsidP="00B7244E">
            <w:pPr>
              <w:rPr>
                <w:noProof/>
                <w:lang w:eastAsia="en-AU"/>
              </w:rPr>
            </w:pPr>
          </w:p>
        </w:tc>
        <w:tc>
          <w:tcPr>
            <w:tcW w:w="901" w:type="dxa"/>
            <w:gridSpan w:val="2"/>
            <w:shd w:val="clear" w:color="auto" w:fill="D83D27" w:themeFill="accent2"/>
          </w:tcPr>
          <w:p w14:paraId="6C0B09EC" w14:textId="77777777" w:rsidR="00C3569F" w:rsidRPr="0040112C" w:rsidRDefault="00C3569F" w:rsidP="00B7244E">
            <w:pPr>
              <w:rPr>
                <w:noProof/>
                <w:lang w:eastAsia="en-AU"/>
              </w:rPr>
            </w:pPr>
          </w:p>
        </w:tc>
      </w:tr>
      <w:tr w:rsidR="00C3569F" w:rsidRPr="0040112C" w14:paraId="40F27FE9" w14:textId="77777777" w:rsidTr="002A5BA5">
        <w:trPr>
          <w:gridAfter w:val="1"/>
          <w:wAfter w:w="10" w:type="dxa"/>
          <w:trHeight w:val="3744"/>
        </w:trPr>
        <w:tc>
          <w:tcPr>
            <w:tcW w:w="900" w:type="dxa"/>
            <w:shd w:val="clear" w:color="auto" w:fill="D83D27" w:themeFill="accent2"/>
          </w:tcPr>
          <w:p w14:paraId="59FF6D05" w14:textId="77777777" w:rsidR="00C3569F" w:rsidRPr="0040112C" w:rsidRDefault="00C3569F" w:rsidP="00B7244E"/>
        </w:tc>
        <w:tc>
          <w:tcPr>
            <w:tcW w:w="8991" w:type="dxa"/>
            <w:gridSpan w:val="2"/>
            <w:shd w:val="clear" w:color="auto" w:fill="D83D27" w:themeFill="accent2"/>
          </w:tcPr>
          <w:p w14:paraId="370647C9" w14:textId="77777777" w:rsidR="00C3569F" w:rsidRPr="0040112C" w:rsidRDefault="000005A7" w:rsidP="00B7244E">
            <w:pPr>
              <w:pStyle w:val="berschrift1wei"/>
            </w:pPr>
            <w:sdt>
              <w:sdtPr>
                <w:id w:val="728878121"/>
                <w:placeholder>
                  <w:docPart w:val="77C090A8EBC54709B28102ADA741699B"/>
                </w:placeholder>
                <w:temporary/>
                <w:showingPlcHdr/>
                <w15:appearance w15:val="hidden"/>
              </w:sdtPr>
              <w:sdtEndPr/>
              <w:sdtContent>
                <w:r w:rsidR="001B28D2" w:rsidRPr="0040112C">
                  <w:rPr>
                    <w:lang w:bidi="de-DE"/>
                  </w:rPr>
                  <w:t>Überschrift</w:t>
                </w:r>
              </w:sdtContent>
            </w:sdt>
          </w:p>
          <w:sdt>
            <w:sdtPr>
              <w:id w:val="-924571264"/>
              <w:placeholder>
                <w:docPart w:val="5283AF6B75614CB38AF464B5E0F771A7"/>
              </w:placeholder>
              <w:temporary/>
              <w:showingPlcHdr/>
              <w15:appearance w15:val="hidden"/>
            </w:sdtPr>
            <w:sdtEndPr/>
            <w:sdtContent>
              <w:p w14:paraId="06FCC43D" w14:textId="77777777" w:rsidR="001B28D2" w:rsidRPr="0040112C" w:rsidRDefault="001B28D2" w:rsidP="00B7244E">
                <w:pPr>
                  <w:pStyle w:val="Normalwei"/>
                </w:pPr>
                <w:r w:rsidRPr="0040112C">
                  <w:rPr>
                    <w:lang w:bidi="de-DE"/>
                  </w:rPr>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14:paraId="2A00FFF3" w14:textId="77777777" w:rsidR="00C3569F" w:rsidRPr="0040112C" w:rsidRDefault="001B28D2" w:rsidP="00B7244E">
                <w:pPr>
                  <w:pStyle w:val="Normalwei"/>
                </w:pPr>
                <w:r w:rsidRPr="0040112C">
                  <w:rPr>
                    <w:lang w:bidi="de-DE"/>
                  </w:rPr>
                  <w:t>Lorem ipsum dolor sit amet consectetur adipiscing. Laoreet suspendisse interdum consectetur libero id faucibus nisl tincidunt. Pharetra massa massa ultricies mi quis hendrerit dolor. Non tellus orci ac auctor augue mauris augue neque gravida</w:t>
                </w:r>
              </w:p>
            </w:sdtContent>
          </w:sdt>
        </w:tc>
        <w:tc>
          <w:tcPr>
            <w:tcW w:w="900" w:type="dxa"/>
            <w:gridSpan w:val="2"/>
            <w:shd w:val="clear" w:color="auto" w:fill="D83D27" w:themeFill="accent2"/>
          </w:tcPr>
          <w:p w14:paraId="0367D211" w14:textId="77777777" w:rsidR="00C3569F" w:rsidRPr="0040112C" w:rsidRDefault="00C3569F" w:rsidP="00B7244E"/>
        </w:tc>
      </w:tr>
    </w:tbl>
    <w:p w14:paraId="3221EE27" w14:textId="77777777" w:rsidR="00C3569F" w:rsidRPr="0040112C" w:rsidRDefault="00C3569F" w:rsidP="00B7244E"/>
    <w:p w14:paraId="5ABA2635" w14:textId="77777777" w:rsidR="00C3569F" w:rsidRPr="0040112C" w:rsidRDefault="00C3569F" w:rsidP="00B7244E">
      <w:pPr>
        <w:sectPr w:rsidR="00C3569F" w:rsidRPr="0040112C" w:rsidSect="003A1029">
          <w:pgSz w:w="11906" w:h="16838" w:code="9"/>
          <w:pgMar w:top="1152" w:right="576" w:bottom="1152" w:left="576"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rsidRPr="0040112C" w14:paraId="4D900EC6" w14:textId="77777777" w:rsidTr="00F4715A">
        <w:trPr>
          <w:gridAfter w:val="1"/>
          <w:wAfter w:w="20" w:type="dxa"/>
          <w:trHeight w:val="144"/>
        </w:trPr>
        <w:tc>
          <w:tcPr>
            <w:tcW w:w="4462" w:type="dxa"/>
            <w:tcBorders>
              <w:top w:val="single" w:sz="48" w:space="0" w:color="D83D27" w:themeColor="accent2"/>
            </w:tcBorders>
          </w:tcPr>
          <w:p w14:paraId="3258A981" w14:textId="77777777" w:rsidR="00C3569F" w:rsidRPr="0040112C" w:rsidRDefault="00C3569F" w:rsidP="00B7244E"/>
        </w:tc>
        <w:tc>
          <w:tcPr>
            <w:tcW w:w="6379" w:type="dxa"/>
          </w:tcPr>
          <w:p w14:paraId="0E6B8312" w14:textId="77777777" w:rsidR="00C3569F" w:rsidRPr="0040112C" w:rsidRDefault="00C3569F" w:rsidP="00B7244E"/>
        </w:tc>
      </w:tr>
      <w:tr w:rsidR="00C3569F" w:rsidRPr="0040112C" w14:paraId="7AFC3918" w14:textId="77777777" w:rsidTr="00F4715A">
        <w:trPr>
          <w:gridAfter w:val="1"/>
          <w:wAfter w:w="20" w:type="dxa"/>
          <w:trHeight w:val="4431"/>
        </w:trPr>
        <w:tc>
          <w:tcPr>
            <w:tcW w:w="10841" w:type="dxa"/>
            <w:gridSpan w:val="2"/>
          </w:tcPr>
          <w:p w14:paraId="2A93957A" w14:textId="77777777" w:rsidR="00C3569F" w:rsidRPr="0040112C" w:rsidRDefault="000005A7" w:rsidP="00B7244E">
            <w:pPr>
              <w:pStyle w:val="berschrift1"/>
            </w:pPr>
            <w:sdt>
              <w:sdtPr>
                <w:id w:val="-1571183845"/>
                <w:placeholder>
                  <w:docPart w:val="C33FD7C9FBC84646BAE3C44397E86D1D"/>
                </w:placeholder>
                <w:temporary/>
                <w:showingPlcHdr/>
                <w15:appearance w15:val="hidden"/>
              </w:sdtPr>
              <w:sdtEndPr/>
              <w:sdtContent>
                <w:r w:rsidR="001B28D2" w:rsidRPr="0040112C">
                  <w:rPr>
                    <w:lang w:bidi="de-DE"/>
                  </w:rPr>
                  <w:t>ÜBERSCHRIFT</w:t>
                </w:r>
              </w:sdtContent>
            </w:sdt>
          </w:p>
          <w:p w14:paraId="7ADA3119" w14:textId="77777777" w:rsidR="00C3569F" w:rsidRPr="0040112C" w:rsidRDefault="00C3569F" w:rsidP="00B7244E"/>
          <w:p w14:paraId="1F9A8CBC" w14:textId="77777777" w:rsidR="00C3569F" w:rsidRPr="0040112C" w:rsidRDefault="000005A7" w:rsidP="00391728">
            <w:pPr>
              <w:pStyle w:val="berschrift2"/>
            </w:pPr>
            <w:sdt>
              <w:sdtPr>
                <w:id w:val="-809164562"/>
                <w:placeholder>
                  <w:docPart w:val="E69B3036CECF43FC980C636D694AEF05"/>
                </w:placeholder>
                <w:temporary/>
                <w:showingPlcHdr/>
                <w15:appearance w15:val="hidden"/>
              </w:sdtPr>
              <w:sdtEndPr/>
              <w:sdtContent>
                <w:r w:rsidR="001B28D2" w:rsidRPr="0040112C">
                  <w:rPr>
                    <w:lang w:bidi="de-DE"/>
                  </w:rPr>
                  <w:t>Unterüberschrift</w:t>
                </w:r>
              </w:sdtContent>
            </w:sdt>
            <w:r w:rsidR="00C3569F" w:rsidRPr="0040112C">
              <w:rPr>
                <w:lang w:bidi="de-DE"/>
              </w:rPr>
              <w:t xml:space="preserve"> </w:t>
            </w:r>
          </w:p>
          <w:p w14:paraId="0715DD7F" w14:textId="77777777" w:rsidR="00C3569F" w:rsidRPr="0040112C" w:rsidRDefault="000005A7" w:rsidP="00B7244E">
            <w:sdt>
              <w:sdtPr>
                <w:id w:val="-1221050571"/>
                <w:placeholder>
                  <w:docPart w:val="C8569C71C37F4F1F9327A67FDA760648"/>
                </w:placeholder>
                <w:temporary/>
                <w:showingPlcHdr/>
                <w15:appearance w15:val="hidden"/>
              </w:sdtPr>
              <w:sdtEndPr/>
              <w:sdtContent>
                <w:r w:rsidR="001B28D2" w:rsidRPr="0040112C">
                  <w:rPr>
                    <w:lang w:bidi="de-DE"/>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sdtContent>
            </w:sdt>
          </w:p>
          <w:p w14:paraId="6CDEF267" w14:textId="77777777" w:rsidR="00C3569F" w:rsidRPr="0040112C" w:rsidRDefault="00C3569F" w:rsidP="00B7244E"/>
          <w:p w14:paraId="40064C22" w14:textId="77777777" w:rsidR="001B28D2" w:rsidRPr="0040112C" w:rsidRDefault="000005A7" w:rsidP="00391728">
            <w:pPr>
              <w:pStyle w:val="berschrift2"/>
            </w:pPr>
            <w:sdt>
              <w:sdtPr>
                <w:id w:val="-765614892"/>
                <w:placeholder>
                  <w:docPart w:val="93109499DEC447C0A29FEE21CA8520DD"/>
                </w:placeholder>
                <w:temporary/>
                <w:showingPlcHdr/>
                <w15:appearance w15:val="hidden"/>
              </w:sdtPr>
              <w:sdtEndPr/>
              <w:sdtContent>
                <w:r w:rsidR="001B28D2" w:rsidRPr="0040112C">
                  <w:rPr>
                    <w:lang w:bidi="de-DE"/>
                  </w:rPr>
                  <w:t>Unterüberschrift</w:t>
                </w:r>
              </w:sdtContent>
            </w:sdt>
            <w:r w:rsidR="001B28D2" w:rsidRPr="0040112C">
              <w:rPr>
                <w:lang w:bidi="de-DE"/>
              </w:rPr>
              <w:t xml:space="preserve"> </w:t>
            </w:r>
          </w:p>
          <w:p w14:paraId="4CA391C9" w14:textId="77777777" w:rsidR="00C3569F" w:rsidRPr="0040112C" w:rsidRDefault="000005A7" w:rsidP="00B7244E">
            <w:sdt>
              <w:sdtPr>
                <w:id w:val="1044171508"/>
                <w:placeholder>
                  <w:docPart w:val="141C632B30A54636845903DF93000E4C"/>
                </w:placeholder>
                <w:temporary/>
                <w:showingPlcHdr/>
                <w15:appearance w15:val="hidden"/>
              </w:sdtPr>
              <w:sdtEndPr/>
              <w:sdtContent>
                <w:r w:rsidR="001B28D2" w:rsidRPr="0040112C">
                  <w:rPr>
                    <w:lang w:bidi="de-DE"/>
                  </w:rPr>
                  <w:t>Lorem ipsum dolor sit amet, consectetur adipiscing elit, sed do eiusmod tempor incididunt ut labore et dolore magna aliqua.Congue mauris rhoncus aenean vel elit. Massa eget egestas purus viverra. Ridiculus mus mauris vitae ultricies leo integer.</w:t>
                </w:r>
              </w:sdtContent>
            </w:sdt>
          </w:p>
          <w:p w14:paraId="3A1CB944" w14:textId="77777777" w:rsidR="008D1BFA" w:rsidRPr="0040112C" w:rsidRDefault="008D1BFA" w:rsidP="00B7244E"/>
        </w:tc>
      </w:tr>
      <w:tr w:rsidR="00C3569F" w:rsidRPr="0040112C" w14:paraId="16AD1FE1" w14:textId="77777777" w:rsidTr="00F4715A">
        <w:trPr>
          <w:trHeight w:val="2160"/>
        </w:trPr>
        <w:tc>
          <w:tcPr>
            <w:tcW w:w="10841" w:type="dxa"/>
            <w:gridSpan w:val="2"/>
          </w:tcPr>
          <w:p w14:paraId="3927544A" w14:textId="77777777" w:rsidR="00C3569F" w:rsidRPr="0040112C" w:rsidRDefault="00C3569F" w:rsidP="00B7244E">
            <w:r w:rsidRPr="0040112C">
              <w:rPr>
                <w:noProof/>
                <w:lang w:bidi="de-DE"/>
              </w:rPr>
              <w:drawing>
                <wp:inline distT="0" distB="0" distL="0" distR="0" wp14:anchorId="28B95606" wp14:editId="6925FFD1">
                  <wp:extent cx="6871580" cy="2632710"/>
                  <wp:effectExtent l="0" t="0" r="5715" b="0"/>
                  <wp:docPr id="6" name="Bild 6" descr="Ein Bild von vielen Glühbirnen, von denen nur eine leuch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Ein Bild von vielen Glühbirnen, von denen nur eine leuchtet"/>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34D97D6A" w14:textId="77777777" w:rsidR="00C3569F" w:rsidRPr="0040112C" w:rsidRDefault="00C3569F" w:rsidP="00B7244E"/>
        </w:tc>
      </w:tr>
      <w:tr w:rsidR="00C3569F" w:rsidRPr="0040112C" w14:paraId="10549F8A" w14:textId="77777777" w:rsidTr="00F4715A">
        <w:trPr>
          <w:trHeight w:val="514"/>
        </w:trPr>
        <w:tc>
          <w:tcPr>
            <w:tcW w:w="10841" w:type="dxa"/>
            <w:gridSpan w:val="2"/>
          </w:tcPr>
          <w:p w14:paraId="0AACC273" w14:textId="77777777" w:rsidR="00C3569F" w:rsidRPr="0040112C" w:rsidRDefault="00C3569F" w:rsidP="00B7244E">
            <w:pPr>
              <w:pStyle w:val="Fuzeile1"/>
            </w:pPr>
            <w:r w:rsidRPr="0040112C">
              <w:rPr>
                <w:lang w:bidi="de-DE"/>
              </w:rPr>
              <w:t>Abbildung 1</w:t>
            </w:r>
          </w:p>
        </w:tc>
        <w:tc>
          <w:tcPr>
            <w:tcW w:w="20" w:type="dxa"/>
          </w:tcPr>
          <w:p w14:paraId="20AC62BD" w14:textId="77777777" w:rsidR="00C3569F" w:rsidRPr="0040112C" w:rsidRDefault="00C3569F" w:rsidP="00B7244E"/>
        </w:tc>
      </w:tr>
      <w:tr w:rsidR="00C3569F" w:rsidRPr="0040112C" w14:paraId="224EB5E5" w14:textId="77777777" w:rsidTr="00F4715A">
        <w:trPr>
          <w:trHeight w:val="3627"/>
        </w:trPr>
        <w:tc>
          <w:tcPr>
            <w:tcW w:w="10841" w:type="dxa"/>
            <w:gridSpan w:val="2"/>
          </w:tcPr>
          <w:p w14:paraId="1979316D" w14:textId="77777777" w:rsidR="001B28D2" w:rsidRPr="0040112C" w:rsidRDefault="000005A7" w:rsidP="00391728">
            <w:pPr>
              <w:pStyle w:val="berschrift2"/>
            </w:pPr>
            <w:sdt>
              <w:sdtPr>
                <w:id w:val="2005002801"/>
                <w:placeholder>
                  <w:docPart w:val="0D9672DEEDFA41268C75E514609718DD"/>
                </w:placeholder>
                <w:temporary/>
                <w:showingPlcHdr/>
                <w15:appearance w15:val="hidden"/>
              </w:sdtPr>
              <w:sdtEndPr/>
              <w:sdtContent>
                <w:r w:rsidR="001B28D2" w:rsidRPr="0040112C">
                  <w:rPr>
                    <w:lang w:bidi="de-DE"/>
                  </w:rPr>
                  <w:t>Unterüberschrift</w:t>
                </w:r>
              </w:sdtContent>
            </w:sdt>
            <w:r w:rsidR="001B28D2" w:rsidRPr="0040112C">
              <w:rPr>
                <w:lang w:bidi="de-DE"/>
              </w:rPr>
              <w:t xml:space="preserve"> </w:t>
            </w:r>
          </w:p>
          <w:p w14:paraId="5969D03A" w14:textId="77777777" w:rsidR="00C3569F" w:rsidRPr="0040112C" w:rsidRDefault="000005A7" w:rsidP="00B7244E">
            <w:sdt>
              <w:sdtPr>
                <w:id w:val="833961933"/>
                <w:placeholder>
                  <w:docPart w:val="101A0C599C8A41A08F29AE0283DACD87"/>
                </w:placeholder>
                <w:temporary/>
                <w:showingPlcHdr/>
                <w15:appearance w15:val="hidden"/>
              </w:sdtPr>
              <w:sdtEndPr/>
              <w:sdtContent>
                <w:r w:rsidR="001B28D2" w:rsidRPr="0040112C">
                  <w:rPr>
                    <w:lang w:bidi="de-DE"/>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sdtContent>
            </w:sdt>
          </w:p>
          <w:p w14:paraId="4B6632A9" w14:textId="77777777" w:rsidR="00C3569F" w:rsidRPr="0040112C" w:rsidRDefault="00C3569F" w:rsidP="00B7244E"/>
          <w:p w14:paraId="2AB26552" w14:textId="77777777" w:rsidR="001B28D2" w:rsidRPr="0040112C" w:rsidRDefault="000005A7" w:rsidP="00391728">
            <w:pPr>
              <w:pStyle w:val="berschrift2"/>
            </w:pPr>
            <w:sdt>
              <w:sdtPr>
                <w:id w:val="2144923480"/>
                <w:placeholder>
                  <w:docPart w:val="D688FD0FCC6B4F2F8B86FEDE2FBFE67B"/>
                </w:placeholder>
                <w:temporary/>
                <w:showingPlcHdr/>
                <w15:appearance w15:val="hidden"/>
              </w:sdtPr>
              <w:sdtEndPr/>
              <w:sdtContent>
                <w:r w:rsidR="001B28D2" w:rsidRPr="0040112C">
                  <w:rPr>
                    <w:lang w:bidi="de-DE"/>
                  </w:rPr>
                  <w:t>Unterüberschrift</w:t>
                </w:r>
              </w:sdtContent>
            </w:sdt>
            <w:r w:rsidR="001B28D2" w:rsidRPr="0040112C">
              <w:rPr>
                <w:lang w:bidi="de-DE"/>
              </w:rPr>
              <w:t xml:space="preserve"> </w:t>
            </w:r>
          </w:p>
          <w:p w14:paraId="18E5D228" w14:textId="77777777" w:rsidR="00C3569F" w:rsidRPr="0040112C" w:rsidRDefault="000005A7" w:rsidP="00B7244E">
            <w:sdt>
              <w:sdtPr>
                <w:id w:val="390317211"/>
                <w:placeholder>
                  <w:docPart w:val="046C89BB5B274C499A527F78A483CD6E"/>
                </w:placeholder>
                <w:temporary/>
                <w:showingPlcHdr/>
                <w15:appearance w15:val="hidden"/>
              </w:sdtPr>
              <w:sdtEndPr/>
              <w:sdtContent>
                <w:r w:rsidR="001B28D2" w:rsidRPr="0040112C">
                  <w:rPr>
                    <w:lang w:bidi="de-DE"/>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20" w:type="dxa"/>
          </w:tcPr>
          <w:p w14:paraId="43BC1A6E" w14:textId="77777777" w:rsidR="00C3569F" w:rsidRPr="0040112C" w:rsidRDefault="00C3569F" w:rsidP="00B7244E"/>
        </w:tc>
      </w:tr>
    </w:tbl>
    <w:p w14:paraId="40A4D40E" w14:textId="77777777" w:rsidR="000749AA" w:rsidRPr="0040112C" w:rsidRDefault="000749AA" w:rsidP="00B7244E"/>
    <w:p w14:paraId="0E67E9F7" w14:textId="77777777" w:rsidR="00C3569F" w:rsidRPr="0040112C" w:rsidRDefault="00C3569F" w:rsidP="00B7244E">
      <w:pPr>
        <w:sectPr w:rsidR="00C3569F" w:rsidRPr="0040112C"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rsidRPr="0040112C" w14:paraId="3DE30327" w14:textId="77777777" w:rsidTr="001F3540">
        <w:trPr>
          <w:trHeight w:val="17"/>
        </w:trPr>
        <w:tc>
          <w:tcPr>
            <w:tcW w:w="4464" w:type="dxa"/>
            <w:gridSpan w:val="2"/>
            <w:tcBorders>
              <w:top w:val="single" w:sz="48" w:space="0" w:color="D83D27" w:themeColor="accent2"/>
            </w:tcBorders>
          </w:tcPr>
          <w:p w14:paraId="43876A25" w14:textId="77777777" w:rsidR="00C3569F" w:rsidRPr="0040112C" w:rsidRDefault="00C3569F" w:rsidP="002A5BA5"/>
        </w:tc>
        <w:tc>
          <w:tcPr>
            <w:tcW w:w="6307" w:type="dxa"/>
            <w:gridSpan w:val="2"/>
          </w:tcPr>
          <w:p w14:paraId="3CFFD6DF" w14:textId="77777777" w:rsidR="00C3569F" w:rsidRPr="0040112C" w:rsidRDefault="00C3569F" w:rsidP="00B7244E"/>
        </w:tc>
      </w:tr>
      <w:tr w:rsidR="00C3569F" w:rsidRPr="00AD62A1" w14:paraId="53A37A04" w14:textId="77777777" w:rsidTr="001F3540">
        <w:trPr>
          <w:trHeight w:val="8973"/>
        </w:trPr>
        <w:tc>
          <w:tcPr>
            <w:tcW w:w="10771" w:type="dxa"/>
            <w:gridSpan w:val="4"/>
          </w:tcPr>
          <w:p w14:paraId="48FCB65A" w14:textId="77777777" w:rsidR="001B28D2" w:rsidRPr="0040112C" w:rsidRDefault="000005A7" w:rsidP="00B7244E">
            <w:pPr>
              <w:pStyle w:val="berschrift1"/>
            </w:pPr>
            <w:sdt>
              <w:sdtPr>
                <w:id w:val="54047885"/>
                <w:placeholder>
                  <w:docPart w:val="403ED7BA5B0A425C9A6B1051260AF283"/>
                </w:placeholder>
                <w:temporary/>
                <w:showingPlcHdr/>
                <w15:appearance w15:val="hidden"/>
              </w:sdtPr>
              <w:sdtEndPr/>
              <w:sdtContent>
                <w:r w:rsidR="001B28D2" w:rsidRPr="0040112C">
                  <w:rPr>
                    <w:lang w:bidi="de-DE"/>
                  </w:rPr>
                  <w:t>ÜBERSCHRIFT</w:t>
                </w:r>
              </w:sdtContent>
            </w:sdt>
          </w:p>
          <w:p w14:paraId="21EC639A" w14:textId="77777777" w:rsidR="00C3569F" w:rsidRPr="0040112C" w:rsidRDefault="00C3569F" w:rsidP="00B7244E"/>
          <w:sdt>
            <w:sdtPr>
              <w:id w:val="1130830908"/>
              <w:placeholder>
                <w:docPart w:val="0E57C4C0DDD446B4B9A62908A73A4A3A"/>
              </w:placeholder>
              <w:temporary/>
              <w:showingPlcHdr/>
              <w15:appearance w15:val="hidden"/>
            </w:sdtPr>
            <w:sdtEndPr/>
            <w:sdtContent>
              <w:p w14:paraId="04B5DAAC" w14:textId="77777777" w:rsidR="00606470" w:rsidRPr="0040112C" w:rsidRDefault="00606470" w:rsidP="00B7244E">
                <w:r w:rsidRPr="0040112C">
                  <w:rPr>
                    <w:lang w:bidi="de-DE"/>
                  </w:rPr>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14:paraId="4F92B626" w14:textId="77777777" w:rsidR="00606470" w:rsidRPr="0040112C" w:rsidRDefault="00606470" w:rsidP="00B7244E"/>
              <w:p w14:paraId="4A62BC73" w14:textId="77777777" w:rsidR="00C3569F" w:rsidRPr="00AD62A1" w:rsidRDefault="00606470" w:rsidP="00B7244E">
                <w:pPr>
                  <w:rPr>
                    <w:lang w:val="fr-CH"/>
                  </w:rPr>
                </w:pPr>
                <w:r w:rsidRPr="0040112C">
                  <w:rPr>
                    <w:lang w:bidi="de-DE"/>
                  </w:rPr>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sdtContent>
          </w:sdt>
          <w:p w14:paraId="48E47027" w14:textId="77777777" w:rsidR="00C3569F" w:rsidRPr="00AD62A1" w:rsidRDefault="00C3569F" w:rsidP="00B7244E">
            <w:pPr>
              <w:rPr>
                <w:lang w:val="fr-CH"/>
              </w:rPr>
            </w:pPr>
          </w:p>
          <w:p w14:paraId="7EAF62FA" w14:textId="77777777" w:rsidR="00606470" w:rsidRPr="00AD62A1" w:rsidRDefault="000005A7" w:rsidP="00391728">
            <w:pPr>
              <w:pStyle w:val="berschrift2"/>
              <w:rPr>
                <w:lang w:val="fr-CH"/>
              </w:rPr>
            </w:pPr>
            <w:sdt>
              <w:sdtPr>
                <w:id w:val="-1053145481"/>
                <w:placeholder>
                  <w:docPart w:val="CAE765302A5247E7B6EA59D04C3EA0A7"/>
                </w:placeholder>
                <w:temporary/>
                <w:showingPlcHdr/>
                <w15:appearance w15:val="hidden"/>
              </w:sdtPr>
              <w:sdtEndPr/>
              <w:sdtContent>
                <w:r w:rsidR="00606470" w:rsidRPr="00AD62A1">
                  <w:rPr>
                    <w:lang w:val="fr-CH" w:bidi="de-DE"/>
                  </w:rPr>
                  <w:t>Unterüberschrift</w:t>
                </w:r>
              </w:sdtContent>
            </w:sdt>
            <w:r w:rsidR="00606470" w:rsidRPr="00AD62A1">
              <w:rPr>
                <w:lang w:val="fr-CH" w:bidi="de-DE"/>
              </w:rPr>
              <w:t xml:space="preserve"> </w:t>
            </w:r>
          </w:p>
          <w:sdt>
            <w:sdtPr>
              <w:id w:val="-386734601"/>
              <w:placeholder>
                <w:docPart w:val="D85AE70733E54DF1BF2049767AE66706"/>
              </w:placeholder>
              <w:temporary/>
              <w:showingPlcHdr/>
              <w15:appearance w15:val="hidden"/>
            </w:sdtPr>
            <w:sdtEndPr/>
            <w:sdtContent>
              <w:p w14:paraId="297516B8" w14:textId="77777777" w:rsidR="00606470" w:rsidRPr="0040112C" w:rsidRDefault="00606470" w:rsidP="00B7244E">
                <w:r w:rsidRPr="0040112C">
                  <w:rPr>
                    <w:lang w:bidi="de-DE"/>
                  </w:rPr>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0BF55B1A" w14:textId="77777777" w:rsidR="00606470" w:rsidRPr="0040112C" w:rsidRDefault="00606470" w:rsidP="00B7244E"/>
              <w:p w14:paraId="5EB4A825" w14:textId="77777777" w:rsidR="00C3569F" w:rsidRPr="00AD62A1" w:rsidRDefault="00606470" w:rsidP="00B7244E">
                <w:pPr>
                  <w:rPr>
                    <w:lang w:val="it-IT"/>
                  </w:rPr>
                </w:pPr>
                <w:r w:rsidRPr="0040112C">
                  <w:rPr>
                    <w:lang w:bidi="de-DE"/>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tc>
      </w:tr>
      <w:tr w:rsidR="00C3569F" w:rsidRPr="0040112C" w14:paraId="1D878336" w14:textId="77777777" w:rsidTr="001F3540">
        <w:trPr>
          <w:trHeight w:val="1818"/>
        </w:trPr>
        <w:tc>
          <w:tcPr>
            <w:tcW w:w="3589" w:type="dxa"/>
          </w:tcPr>
          <w:p w14:paraId="418CDED8" w14:textId="77777777" w:rsidR="00C3569F" w:rsidRPr="0040112C" w:rsidRDefault="00C3569F" w:rsidP="002A5BA5">
            <w:pPr>
              <w:pStyle w:val="Normalzentriert"/>
            </w:pPr>
            <w:r w:rsidRPr="0040112C">
              <w:rPr>
                <w:noProof/>
                <w:lang w:bidi="de-DE"/>
              </w:rPr>
              <mc:AlternateContent>
                <mc:Choice Requires="wps">
                  <w:drawing>
                    <wp:inline distT="0" distB="0" distL="0" distR="0" wp14:anchorId="71D3D462" wp14:editId="66879D2C">
                      <wp:extent cx="746089" cy="685800"/>
                      <wp:effectExtent l="0" t="0" r="0" b="0"/>
                      <wp:docPr id="14" name="Form" descr="Zielscheibensymb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1BCA4358" id="Form" o:spid="_x0000_s1026" alt="Zielscheibensymbol"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gridSpan w:val="2"/>
          </w:tcPr>
          <w:p w14:paraId="544DD3D1" w14:textId="77777777" w:rsidR="00C3569F" w:rsidRPr="0040112C" w:rsidRDefault="00C3569F" w:rsidP="002A5BA5">
            <w:pPr>
              <w:pStyle w:val="Normalzentriert"/>
            </w:pPr>
            <w:r w:rsidRPr="0040112C">
              <w:rPr>
                <w:noProof/>
                <w:lang w:bidi="de-DE"/>
              </w:rPr>
              <mc:AlternateContent>
                <mc:Choice Requires="wps">
                  <w:drawing>
                    <wp:inline distT="0" distB="0" distL="0" distR="0" wp14:anchorId="7BA59EA3" wp14:editId="1BC3C482">
                      <wp:extent cx="724825" cy="731520"/>
                      <wp:effectExtent l="0" t="0" r="0" b="0"/>
                      <wp:docPr id="15" name="Form" descr="Signaturseitensymb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56F83F82" id="Form" o:spid="_x0000_s1026" alt="Signaturseitensymbol"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48C3E07A" w14:textId="77777777" w:rsidR="00C3569F" w:rsidRPr="0040112C" w:rsidRDefault="00C3569F" w:rsidP="002A5BA5">
            <w:pPr>
              <w:pStyle w:val="Normalzentriert"/>
            </w:pPr>
            <w:r w:rsidRPr="0040112C">
              <w:rPr>
                <w:noProof/>
                <w:lang w:bidi="de-DE"/>
              </w:rPr>
              <mc:AlternateContent>
                <mc:Choice Requires="wps">
                  <w:drawing>
                    <wp:inline distT="0" distB="0" distL="0" distR="0" wp14:anchorId="40567B47" wp14:editId="50C43AA5">
                      <wp:extent cx="649225" cy="731520"/>
                      <wp:effectExtent l="0" t="0" r="0" b="0"/>
                      <wp:docPr id="16" name="Form" descr="Symbol für ansteigenden Grap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43157766" id="Form" o:spid="_x0000_s1026" alt="Symbol für ansteigenden Graphe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rsidRPr="0040112C" w14:paraId="76E9B024" w14:textId="77777777" w:rsidTr="001F3540">
        <w:trPr>
          <w:trHeight w:val="1980"/>
        </w:trPr>
        <w:tc>
          <w:tcPr>
            <w:tcW w:w="3589" w:type="dxa"/>
          </w:tcPr>
          <w:p w14:paraId="72C16EC1" w14:textId="77777777" w:rsidR="00C3569F" w:rsidRPr="0040112C" w:rsidRDefault="000005A7" w:rsidP="00391728">
            <w:pPr>
              <w:pStyle w:val="berschrift2zentriert"/>
            </w:pPr>
            <w:sdt>
              <w:sdtPr>
                <w:id w:val="-1629165540"/>
                <w:placeholder>
                  <w:docPart w:val="C2C088080FED435A875886FD8BDE8042"/>
                </w:placeholder>
                <w:temporary/>
                <w:showingPlcHdr/>
                <w15:appearance w15:val="hidden"/>
              </w:sdtPr>
              <w:sdtEndPr/>
              <w:sdtContent>
                <w:r w:rsidR="00606470" w:rsidRPr="0040112C">
                  <w:rPr>
                    <w:lang w:bidi="de-DE"/>
                  </w:rPr>
                  <w:t>Beschreibung</w:t>
                </w:r>
              </w:sdtContent>
            </w:sdt>
          </w:p>
          <w:p w14:paraId="01C2CE8A" w14:textId="77777777" w:rsidR="00C3569F" w:rsidRPr="0040112C" w:rsidRDefault="00C3569F" w:rsidP="00B7244E">
            <w:pPr>
              <w:pStyle w:val="Normalzentriert"/>
            </w:pPr>
          </w:p>
          <w:p w14:paraId="297A3151" w14:textId="77777777" w:rsidR="00C3569F" w:rsidRPr="0040112C" w:rsidRDefault="000005A7" w:rsidP="00B7244E">
            <w:pPr>
              <w:pStyle w:val="Normalzentriert"/>
            </w:pPr>
            <w:sdt>
              <w:sdtPr>
                <w:id w:val="258960958"/>
                <w:placeholder>
                  <w:docPart w:val="69216C6DAE3642B5842E8ADB8EE77280"/>
                </w:placeholder>
                <w:temporary/>
                <w:showingPlcHdr/>
                <w15:appearance w15:val="hidden"/>
              </w:sdtPr>
              <w:sdtEndPr/>
              <w:sdtContent>
                <w:r w:rsidR="00C3569F" w:rsidRPr="0040112C">
                  <w:rPr>
                    <w:lang w:bidi="de-DE"/>
                  </w:rPr>
                  <w:t>Lorem Ipsum ist einfach Platzhaltertext der Druck- und Schriftsetzungsindustrie.</w:t>
                </w:r>
              </w:sdtContent>
            </w:sdt>
          </w:p>
        </w:tc>
        <w:tc>
          <w:tcPr>
            <w:tcW w:w="3590" w:type="dxa"/>
            <w:gridSpan w:val="2"/>
          </w:tcPr>
          <w:p w14:paraId="4FC2B835" w14:textId="77777777" w:rsidR="00606470" w:rsidRPr="0040112C" w:rsidRDefault="000005A7" w:rsidP="00391728">
            <w:pPr>
              <w:pStyle w:val="berschrift2zentriert"/>
            </w:pPr>
            <w:sdt>
              <w:sdtPr>
                <w:id w:val="-1921554881"/>
                <w:placeholder>
                  <w:docPart w:val="79874B1F59E34EA38409B49E4DF4D830"/>
                </w:placeholder>
                <w:temporary/>
                <w:showingPlcHdr/>
                <w15:appearance w15:val="hidden"/>
              </w:sdtPr>
              <w:sdtEndPr/>
              <w:sdtContent>
                <w:r w:rsidR="00606470" w:rsidRPr="0040112C">
                  <w:rPr>
                    <w:lang w:bidi="de-DE"/>
                  </w:rPr>
                  <w:t>Beschreibung</w:t>
                </w:r>
              </w:sdtContent>
            </w:sdt>
          </w:p>
          <w:p w14:paraId="7C21BA8B" w14:textId="77777777" w:rsidR="00C3569F" w:rsidRPr="0040112C" w:rsidRDefault="00C3569F" w:rsidP="00B7244E">
            <w:pPr>
              <w:pStyle w:val="Normalzentriert"/>
            </w:pPr>
          </w:p>
          <w:p w14:paraId="34FE58EA" w14:textId="77777777" w:rsidR="00C3569F" w:rsidRPr="0040112C" w:rsidRDefault="000005A7" w:rsidP="00B7244E">
            <w:pPr>
              <w:pStyle w:val="Normalzentriert"/>
            </w:pPr>
            <w:sdt>
              <w:sdtPr>
                <w:id w:val="-1014377956"/>
                <w:placeholder>
                  <w:docPart w:val="CD3E170C402D46C6B38D0B3ECD7393CF"/>
                </w:placeholder>
                <w:temporary/>
                <w:showingPlcHdr/>
                <w15:appearance w15:val="hidden"/>
              </w:sdtPr>
              <w:sdtEndPr/>
              <w:sdtContent>
                <w:r w:rsidR="00C3569F" w:rsidRPr="0040112C">
                  <w:rPr>
                    <w:lang w:bidi="de-DE"/>
                  </w:rPr>
                  <w:t>Lorem Ipsum ist einfach Platzhaltertext der Druck- und Schriftsetzungsindustrie.</w:t>
                </w:r>
              </w:sdtContent>
            </w:sdt>
          </w:p>
        </w:tc>
        <w:tc>
          <w:tcPr>
            <w:tcW w:w="3592" w:type="dxa"/>
          </w:tcPr>
          <w:p w14:paraId="1CA5CA93" w14:textId="77777777" w:rsidR="00606470" w:rsidRPr="0040112C" w:rsidRDefault="000005A7" w:rsidP="00391728">
            <w:pPr>
              <w:pStyle w:val="berschrift2zentriert"/>
            </w:pPr>
            <w:sdt>
              <w:sdtPr>
                <w:id w:val="1004944113"/>
                <w:placeholder>
                  <w:docPart w:val="A7DC4F2B893D4842877FAE03F32397CE"/>
                </w:placeholder>
                <w:temporary/>
                <w:showingPlcHdr/>
                <w15:appearance w15:val="hidden"/>
              </w:sdtPr>
              <w:sdtEndPr/>
              <w:sdtContent>
                <w:r w:rsidR="00606470" w:rsidRPr="0040112C">
                  <w:rPr>
                    <w:lang w:bidi="de-DE"/>
                  </w:rPr>
                  <w:t>Beschreibung</w:t>
                </w:r>
              </w:sdtContent>
            </w:sdt>
          </w:p>
          <w:p w14:paraId="1F591A68" w14:textId="77777777" w:rsidR="00C3569F" w:rsidRPr="0040112C" w:rsidRDefault="00C3569F" w:rsidP="002A5BA5">
            <w:pPr>
              <w:pStyle w:val="Normalzentriert"/>
            </w:pPr>
          </w:p>
          <w:p w14:paraId="3856D9AE" w14:textId="77777777" w:rsidR="00C3569F" w:rsidRPr="0040112C" w:rsidRDefault="000005A7" w:rsidP="00B7244E">
            <w:pPr>
              <w:pStyle w:val="Normalzentriert"/>
              <w:rPr>
                <w:color w:val="D9D9D9" w:themeColor="background1" w:themeShade="D9"/>
              </w:rPr>
            </w:pPr>
            <w:sdt>
              <w:sdtPr>
                <w:id w:val="879757871"/>
                <w:placeholder>
                  <w:docPart w:val="4E8D6D44F2004863A63FF52D2A1A36A6"/>
                </w:placeholder>
                <w:temporary/>
                <w:showingPlcHdr/>
                <w15:appearance w15:val="hidden"/>
              </w:sdtPr>
              <w:sdtEndPr/>
              <w:sdtContent>
                <w:r w:rsidR="00C3569F" w:rsidRPr="0040112C">
                  <w:rPr>
                    <w:lang w:bidi="de-DE"/>
                  </w:rPr>
                  <w:t>Lorem Ipsum ist einfach Platzhaltertext der Druck- und Schriftsetzungsindustrie.</w:t>
                </w:r>
              </w:sdtContent>
            </w:sdt>
          </w:p>
        </w:tc>
      </w:tr>
    </w:tbl>
    <w:p w14:paraId="7E173D4D" w14:textId="77777777" w:rsidR="00C3569F" w:rsidRPr="0040112C" w:rsidRDefault="00C3569F" w:rsidP="00B7244E"/>
    <w:p w14:paraId="5C97A649" w14:textId="77777777" w:rsidR="00C3569F" w:rsidRPr="0040112C" w:rsidRDefault="00C3569F" w:rsidP="00B7244E">
      <w:pPr>
        <w:sectPr w:rsidR="00C3569F" w:rsidRPr="0040112C"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40112C" w14:paraId="2A366A7F" w14:textId="77777777" w:rsidTr="002A5BA5">
        <w:trPr>
          <w:trHeight w:val="60"/>
        </w:trPr>
        <w:tc>
          <w:tcPr>
            <w:tcW w:w="4464" w:type="dxa"/>
            <w:tcBorders>
              <w:top w:val="single" w:sz="48" w:space="0" w:color="D83D27" w:themeColor="accent2"/>
            </w:tcBorders>
          </w:tcPr>
          <w:p w14:paraId="40D32D57" w14:textId="77777777" w:rsidR="00C3569F" w:rsidRPr="0040112C" w:rsidRDefault="00C3569F" w:rsidP="00B7244E"/>
        </w:tc>
        <w:tc>
          <w:tcPr>
            <w:tcW w:w="6293" w:type="dxa"/>
          </w:tcPr>
          <w:p w14:paraId="007F2EE3" w14:textId="77777777" w:rsidR="00C3569F" w:rsidRPr="0040112C" w:rsidRDefault="00C3569F" w:rsidP="00B7244E"/>
        </w:tc>
      </w:tr>
      <w:tr w:rsidR="002A5BA5" w:rsidRPr="0040112C" w14:paraId="628935DB" w14:textId="77777777" w:rsidTr="00AA4042">
        <w:trPr>
          <w:trHeight w:val="60"/>
        </w:trPr>
        <w:tc>
          <w:tcPr>
            <w:tcW w:w="10757" w:type="dxa"/>
            <w:gridSpan w:val="2"/>
          </w:tcPr>
          <w:p w14:paraId="04A04E2D" w14:textId="77777777" w:rsidR="002A5BA5" w:rsidRPr="0040112C" w:rsidRDefault="000005A7" w:rsidP="002A5BA5">
            <w:pPr>
              <w:pStyle w:val="berschrift1"/>
            </w:pPr>
            <w:sdt>
              <w:sdtPr>
                <w:id w:val="1561365463"/>
                <w:placeholder>
                  <w:docPart w:val="5BAD0394311A4952B5275EC02B968B66"/>
                </w:placeholder>
                <w:temporary/>
                <w:showingPlcHdr/>
                <w15:appearance w15:val="hidden"/>
              </w:sdtPr>
              <w:sdtEndPr/>
              <w:sdtContent>
                <w:r w:rsidR="002A5BA5" w:rsidRPr="0040112C">
                  <w:rPr>
                    <w:lang w:bidi="de-DE"/>
                  </w:rPr>
                  <w:t>ÜBERSCHRIFT</w:t>
                </w:r>
              </w:sdtContent>
            </w:sdt>
          </w:p>
          <w:p w14:paraId="14E3D0A1" w14:textId="77777777" w:rsidR="002A5BA5" w:rsidRPr="0040112C" w:rsidRDefault="002A5BA5" w:rsidP="002A5BA5"/>
          <w:sdt>
            <w:sdtPr>
              <w:id w:val="1906719072"/>
              <w:placeholder>
                <w:docPart w:val="72292FDCE4DC4A73B614812B58FB1381"/>
              </w:placeholder>
              <w:temporary/>
              <w:showingPlcHdr/>
              <w15:appearance w15:val="hidden"/>
            </w:sdtPr>
            <w:sdtEndPr/>
            <w:sdtContent>
              <w:p w14:paraId="02C77C22" w14:textId="77777777" w:rsidR="002A5BA5" w:rsidRPr="0040112C" w:rsidRDefault="002A5BA5" w:rsidP="002A5BA5">
                <w:r w:rsidRPr="0040112C">
                  <w:rPr>
                    <w:lang w:bidi="de-DE"/>
                  </w:rP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14:paraId="39F1D2B2" w14:textId="77777777" w:rsidR="002A5BA5" w:rsidRPr="0040112C" w:rsidRDefault="002A5BA5" w:rsidP="002A5BA5"/>
              <w:p w14:paraId="0D2CCA8D" w14:textId="77777777" w:rsidR="002A5BA5" w:rsidRPr="0040112C" w:rsidRDefault="002A5BA5" w:rsidP="002A5BA5">
                <w:r w:rsidRPr="0040112C">
                  <w:rPr>
                    <w:lang w:bidi="de-DE"/>
                  </w:rPr>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sdtContent>
          </w:sdt>
          <w:p w14:paraId="0A6347C9" w14:textId="77777777" w:rsidR="002A5BA5" w:rsidRPr="0040112C" w:rsidRDefault="002A5BA5" w:rsidP="002A5BA5"/>
          <w:p w14:paraId="1DC5A537" w14:textId="77777777" w:rsidR="002A5BA5" w:rsidRPr="0040112C" w:rsidRDefault="002A5BA5" w:rsidP="002A5BA5">
            <w:pPr>
              <w:pStyle w:val="Zitat"/>
            </w:pPr>
            <w:r w:rsidRPr="0040112C">
              <w:rPr>
                <w:noProof/>
                <w:lang w:bidi="de-DE"/>
              </w:rPr>
              <mc:AlternateContent>
                <mc:Choice Requires="wps">
                  <w:drawing>
                    <wp:anchor distT="0" distB="0" distL="114300" distR="114300" simplePos="0" relativeHeight="251659264" behindDoc="1" locked="1" layoutInCell="1" allowOverlap="1" wp14:anchorId="130A9C58" wp14:editId="191C8BA0">
                      <wp:simplePos x="0" y="0"/>
                      <wp:positionH relativeFrom="column">
                        <wp:posOffset>-457200</wp:posOffset>
                      </wp:positionH>
                      <wp:positionV relativeFrom="paragraph">
                        <wp:posOffset>0</wp:posOffset>
                      </wp:positionV>
                      <wp:extent cx="7278624" cy="1197864"/>
                      <wp:effectExtent l="0" t="0" r="0" b="2540"/>
                      <wp:wrapNone/>
                      <wp:docPr id="11" name="Rechteck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2E28F" id="Rechteck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" fillcolor="#d83d27" stroked="f" strokeweight="2pt">
                      <v:stroke miterlimit="4"/>
                      <v:textbox inset="3pt,3pt,3pt,3pt"/>
                      <w10:anchorlock/>
                    </v:rect>
                  </w:pict>
                </mc:Fallback>
              </mc:AlternateContent>
            </w:r>
          </w:p>
          <w:p w14:paraId="425FF57D" w14:textId="77777777" w:rsidR="002A5BA5" w:rsidRPr="0040112C" w:rsidRDefault="000005A7" w:rsidP="002A5BA5">
            <w:pPr>
              <w:pStyle w:val="Zitat"/>
            </w:pPr>
            <w:sdt>
              <w:sdtPr>
                <w:id w:val="-856341270"/>
                <w:placeholder>
                  <w:docPart w:val="3A8643CF48CC4E319933E9E030BF93B0"/>
                </w:placeholder>
                <w:temporary/>
                <w:showingPlcHdr/>
                <w15:appearance w15:val="hidden"/>
              </w:sdtPr>
              <w:sdtEndPr/>
              <w:sdtContent>
                <w:r w:rsidR="002A5BA5" w:rsidRPr="0040112C">
                  <w:rPr>
                    <w:lang w:bidi="de-DE"/>
                  </w:rPr>
                  <w:t>Lorem ipsum dolor sit amet, consectetur adipiscing elit, sed do eiusmod tempor incididunt.</w:t>
                </w:r>
              </w:sdtContent>
            </w:sdt>
          </w:p>
          <w:p w14:paraId="76599353" w14:textId="77777777" w:rsidR="002A5BA5" w:rsidRPr="0040112C" w:rsidRDefault="002A5BA5" w:rsidP="002A5BA5"/>
          <w:p w14:paraId="6575CBF7" w14:textId="77777777" w:rsidR="002A5BA5" w:rsidRPr="0040112C" w:rsidRDefault="002A5BA5" w:rsidP="002A5BA5"/>
          <w:p w14:paraId="731EA376" w14:textId="77777777" w:rsidR="002A5BA5" w:rsidRPr="0040112C" w:rsidRDefault="002A5BA5" w:rsidP="002A5BA5"/>
          <w:sdt>
            <w:sdtPr>
              <w:id w:val="-500814499"/>
              <w:placeholder>
                <w:docPart w:val="53661983A66E4AD183CF95F1524AD59A"/>
              </w:placeholder>
              <w:temporary/>
              <w:showingPlcHdr/>
              <w15:appearance w15:val="hidden"/>
            </w:sdtPr>
            <w:sdtEndPr/>
            <w:sdtContent>
              <w:p w14:paraId="7971D2CF" w14:textId="77777777" w:rsidR="002A5BA5" w:rsidRPr="0040112C" w:rsidRDefault="002A5BA5" w:rsidP="002A5BA5">
                <w:r w:rsidRPr="0040112C">
                  <w:rPr>
                    <w:lang w:bidi="de-DE"/>
                  </w:rPr>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14:paraId="1EB1539A" w14:textId="77777777" w:rsidR="002A5BA5" w:rsidRPr="0040112C" w:rsidRDefault="002A5BA5" w:rsidP="002A5BA5"/>
              <w:p w14:paraId="13E0ECED" w14:textId="77777777" w:rsidR="002A5BA5" w:rsidRPr="0040112C" w:rsidRDefault="002A5BA5" w:rsidP="002A5BA5">
                <w:r w:rsidRPr="0040112C">
                  <w:rPr>
                    <w:lang w:bidi="de-DE"/>
                  </w:rPr>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sdtContent>
          </w:sdt>
          <w:p w14:paraId="36EDF97E" w14:textId="77777777" w:rsidR="002A5BA5" w:rsidRPr="0040112C" w:rsidRDefault="002A5BA5" w:rsidP="002A5BA5"/>
        </w:tc>
      </w:tr>
    </w:tbl>
    <w:p w14:paraId="44E3FFA7" w14:textId="77777777" w:rsidR="00C3569F" w:rsidRPr="0040112C" w:rsidRDefault="00C3569F" w:rsidP="00B7244E"/>
    <w:p w14:paraId="79D3957D" w14:textId="77777777" w:rsidR="00C3569F" w:rsidRPr="0040112C" w:rsidRDefault="00C3569F" w:rsidP="00B7244E">
      <w:pPr>
        <w:sectPr w:rsidR="00C3569F" w:rsidRPr="0040112C"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rsidRPr="0040112C" w14:paraId="09C34D8C" w14:textId="77777777" w:rsidTr="001F3540">
        <w:trPr>
          <w:trHeight w:val="17"/>
        </w:trPr>
        <w:tc>
          <w:tcPr>
            <w:tcW w:w="4464" w:type="dxa"/>
            <w:tcBorders>
              <w:top w:val="single" w:sz="48" w:space="0" w:color="D83D27" w:themeColor="accent2"/>
            </w:tcBorders>
          </w:tcPr>
          <w:p w14:paraId="451AC4DC" w14:textId="77777777" w:rsidR="00C3569F" w:rsidRPr="0040112C" w:rsidRDefault="00C3569F" w:rsidP="00B7244E"/>
        </w:tc>
        <w:tc>
          <w:tcPr>
            <w:tcW w:w="6307" w:type="dxa"/>
          </w:tcPr>
          <w:p w14:paraId="2EFF0DDB" w14:textId="77777777" w:rsidR="00C3569F" w:rsidRPr="0040112C" w:rsidRDefault="00C3569F" w:rsidP="00B7244E"/>
        </w:tc>
      </w:tr>
      <w:tr w:rsidR="00C3569F" w:rsidRPr="00AD62A1" w14:paraId="10264D7C" w14:textId="77777777" w:rsidTr="001F3540">
        <w:trPr>
          <w:trHeight w:val="5652"/>
        </w:trPr>
        <w:tc>
          <w:tcPr>
            <w:tcW w:w="10771" w:type="dxa"/>
            <w:gridSpan w:val="2"/>
          </w:tcPr>
          <w:p w14:paraId="2482B62C" w14:textId="77777777" w:rsidR="0042742A" w:rsidRPr="0040112C" w:rsidRDefault="000005A7" w:rsidP="00B7244E">
            <w:pPr>
              <w:pStyle w:val="berschrift1"/>
            </w:pPr>
            <w:sdt>
              <w:sdtPr>
                <w:id w:val="1480809186"/>
                <w:placeholder>
                  <w:docPart w:val="5F9E5A6F34934296A8741DBF4498AE20"/>
                </w:placeholder>
                <w:temporary/>
                <w:showingPlcHdr/>
                <w15:appearance w15:val="hidden"/>
              </w:sdtPr>
              <w:sdtEndPr/>
              <w:sdtContent>
                <w:r w:rsidR="0042742A" w:rsidRPr="0040112C">
                  <w:rPr>
                    <w:lang w:bidi="de-DE"/>
                  </w:rPr>
                  <w:t>ÜBERSCHRIFT</w:t>
                </w:r>
              </w:sdtContent>
            </w:sdt>
          </w:p>
          <w:p w14:paraId="4593864F" w14:textId="77777777" w:rsidR="00C3569F" w:rsidRPr="0040112C" w:rsidRDefault="00C3569F" w:rsidP="00B7244E"/>
          <w:sdt>
            <w:sdtPr>
              <w:id w:val="1607460337"/>
              <w:placeholder>
                <w:docPart w:val="10BDAD3BD8BC4B8496419F49588EE2D0"/>
              </w:placeholder>
              <w:temporary/>
              <w:showingPlcHdr/>
              <w15:appearance w15:val="hidden"/>
            </w:sdtPr>
            <w:sdtEndPr/>
            <w:sdtContent>
              <w:p w14:paraId="479453C0" w14:textId="77777777" w:rsidR="0042742A" w:rsidRPr="0040112C" w:rsidRDefault="0042742A" w:rsidP="00B7244E">
                <w:r w:rsidRPr="0040112C">
                  <w:rPr>
                    <w:lang w:bidi="de-DE"/>
                  </w:rP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14:paraId="205DB86E" w14:textId="77777777" w:rsidR="0042742A" w:rsidRPr="0040112C" w:rsidRDefault="0042742A" w:rsidP="00B7244E"/>
              <w:p w14:paraId="467918F8" w14:textId="77777777" w:rsidR="0042742A" w:rsidRPr="0040112C" w:rsidRDefault="0042742A" w:rsidP="00B7244E">
                <w:r w:rsidRPr="0040112C">
                  <w:rPr>
                    <w:lang w:bidi="de-DE"/>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14:paraId="2EBFC719" w14:textId="77777777" w:rsidR="0042742A" w:rsidRPr="0040112C" w:rsidRDefault="0042742A" w:rsidP="00B7244E"/>
              <w:p w14:paraId="0E45DE3B" w14:textId="77777777" w:rsidR="0042742A" w:rsidRPr="00AD62A1" w:rsidRDefault="0042742A" w:rsidP="00B7244E">
                <w:pPr>
                  <w:rPr>
                    <w:lang w:val="it-IT"/>
                  </w:rPr>
                </w:pPr>
                <w:r w:rsidRPr="0040112C">
                  <w:rPr>
                    <w:lang w:bidi="de-DE"/>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296B303D" w14:textId="77777777" w:rsidR="00C3569F" w:rsidRPr="00AD62A1" w:rsidRDefault="00C3569F" w:rsidP="00B7244E">
            <w:pPr>
              <w:rPr>
                <w:lang w:val="it-IT"/>
              </w:rPr>
            </w:pPr>
          </w:p>
        </w:tc>
      </w:tr>
      <w:tr w:rsidR="00C3569F" w:rsidRPr="0040112C" w14:paraId="1587C97C" w14:textId="77777777" w:rsidTr="001F3540">
        <w:trPr>
          <w:trHeight w:val="1818"/>
        </w:trPr>
        <w:tc>
          <w:tcPr>
            <w:tcW w:w="10771" w:type="dxa"/>
            <w:gridSpan w:val="2"/>
          </w:tcPr>
          <w:tbl>
            <w:tblPr>
              <w:tblW w:w="10767" w:type="dxa"/>
              <w:tblLayout w:type="fixed"/>
              <w:tblCellMar>
                <w:left w:w="0" w:type="dxa"/>
                <w:right w:w="0" w:type="dxa"/>
              </w:tblCellMar>
              <w:tblLook w:val="0600" w:firstRow="0" w:lastRow="0" w:firstColumn="0" w:lastColumn="0" w:noHBand="1" w:noVBand="1"/>
            </w:tblPr>
            <w:tblGrid>
              <w:gridCol w:w="2691"/>
              <w:gridCol w:w="2692"/>
              <w:gridCol w:w="2692"/>
              <w:gridCol w:w="2692"/>
            </w:tblGrid>
            <w:tr w:rsidR="00C3569F" w:rsidRPr="0040112C" w14:paraId="105A749E" w14:textId="77777777" w:rsidTr="0042742A">
              <w:trPr>
                <w:trHeight w:val="383"/>
              </w:trPr>
              <w:tc>
                <w:tcPr>
                  <w:tcW w:w="2691" w:type="dxa"/>
                  <w:tcBorders>
                    <w:bottom w:val="single" w:sz="18" w:space="0" w:color="D83D27" w:themeColor="accent2"/>
                  </w:tcBorders>
                </w:tcPr>
                <w:p w14:paraId="28773FCD" w14:textId="77777777" w:rsidR="00C3569F" w:rsidRPr="00AD62A1" w:rsidRDefault="00C3569F" w:rsidP="00B7244E">
                  <w:pPr>
                    <w:pStyle w:val="Tabelle"/>
                    <w:rPr>
                      <w:lang w:val="it-IT"/>
                    </w:rPr>
                  </w:pPr>
                </w:p>
              </w:tc>
              <w:tc>
                <w:tcPr>
                  <w:tcW w:w="2692" w:type="dxa"/>
                  <w:tcBorders>
                    <w:bottom w:val="single" w:sz="18" w:space="0" w:color="D83D27" w:themeColor="accent2"/>
                  </w:tcBorders>
                  <w:vAlign w:val="center"/>
                </w:tcPr>
                <w:p w14:paraId="01D76655" w14:textId="77777777" w:rsidR="00C3569F" w:rsidRPr="0040112C" w:rsidRDefault="000005A7" w:rsidP="00B7244E">
                  <w:pPr>
                    <w:pStyle w:val="Tabelle"/>
                  </w:pPr>
                  <w:sdt>
                    <w:sdtPr>
                      <w:id w:val="125211116"/>
                      <w:placeholder>
                        <w:docPart w:val="49025C0ACA944D3C86FFC604D3AAD89C"/>
                      </w:placeholder>
                      <w:temporary/>
                      <w:showingPlcHdr/>
                      <w15:appearance w15:val="hidden"/>
                    </w:sdtPr>
                    <w:sdtEndPr/>
                    <w:sdtContent>
                      <w:r w:rsidR="0042742A" w:rsidRPr="0040112C">
                        <w:rPr>
                          <w:lang w:bidi="de-DE"/>
                        </w:rPr>
                        <w:t>2020</w:t>
                      </w:r>
                    </w:sdtContent>
                  </w:sdt>
                </w:p>
              </w:tc>
              <w:tc>
                <w:tcPr>
                  <w:tcW w:w="2692" w:type="dxa"/>
                  <w:tcBorders>
                    <w:bottom w:val="single" w:sz="18" w:space="0" w:color="D83D27" w:themeColor="accent2"/>
                  </w:tcBorders>
                  <w:vAlign w:val="center"/>
                </w:tcPr>
                <w:p w14:paraId="3F7D699A" w14:textId="77777777" w:rsidR="00C3569F" w:rsidRPr="0040112C" w:rsidRDefault="000005A7" w:rsidP="00B7244E">
                  <w:pPr>
                    <w:pStyle w:val="Tabelle"/>
                  </w:pPr>
                  <w:sdt>
                    <w:sdtPr>
                      <w:id w:val="-350573274"/>
                      <w:placeholder>
                        <w:docPart w:val="C42AB33B2F85440192E75DE0C839DF6B"/>
                      </w:placeholder>
                      <w:temporary/>
                      <w:showingPlcHdr/>
                      <w15:appearance w15:val="hidden"/>
                    </w:sdtPr>
                    <w:sdtEndPr/>
                    <w:sdtContent>
                      <w:r w:rsidR="0042742A" w:rsidRPr="0040112C">
                        <w:rPr>
                          <w:lang w:bidi="de-DE"/>
                        </w:rPr>
                        <w:t>2021</w:t>
                      </w:r>
                    </w:sdtContent>
                  </w:sdt>
                </w:p>
              </w:tc>
              <w:tc>
                <w:tcPr>
                  <w:tcW w:w="2692" w:type="dxa"/>
                  <w:tcBorders>
                    <w:bottom w:val="single" w:sz="18" w:space="0" w:color="D83D27" w:themeColor="accent2"/>
                  </w:tcBorders>
                  <w:vAlign w:val="center"/>
                </w:tcPr>
                <w:p w14:paraId="4948FE8E" w14:textId="77777777" w:rsidR="00C3569F" w:rsidRPr="0040112C" w:rsidRDefault="000005A7" w:rsidP="00B7244E">
                  <w:pPr>
                    <w:pStyle w:val="Tabelle"/>
                  </w:pPr>
                  <w:sdt>
                    <w:sdtPr>
                      <w:id w:val="1719019292"/>
                      <w:placeholder>
                        <w:docPart w:val="1E079C67A5E54293ACDC1624F77FFC25"/>
                      </w:placeholder>
                      <w:temporary/>
                      <w:showingPlcHdr/>
                      <w15:appearance w15:val="hidden"/>
                    </w:sdtPr>
                    <w:sdtEndPr/>
                    <w:sdtContent>
                      <w:r w:rsidR="0042742A" w:rsidRPr="0040112C">
                        <w:rPr>
                          <w:lang w:bidi="de-DE"/>
                        </w:rPr>
                        <w:t>2022</w:t>
                      </w:r>
                    </w:sdtContent>
                  </w:sdt>
                </w:p>
              </w:tc>
            </w:tr>
            <w:tr w:rsidR="00C3569F" w:rsidRPr="0040112C" w14:paraId="12AC2A58" w14:textId="77777777" w:rsidTr="00A33F33">
              <w:trPr>
                <w:trHeight w:val="383"/>
              </w:trPr>
              <w:tc>
                <w:tcPr>
                  <w:tcW w:w="2691" w:type="dxa"/>
                  <w:tcBorders>
                    <w:top w:val="single" w:sz="18" w:space="0" w:color="D83D27" w:themeColor="accent2"/>
                    <w:bottom w:val="single" w:sz="8" w:space="0" w:color="D6D5D5" w:themeColor="background2"/>
                  </w:tcBorders>
                  <w:vAlign w:val="center"/>
                </w:tcPr>
                <w:p w14:paraId="79387B81" w14:textId="77777777" w:rsidR="00C3569F" w:rsidRPr="0040112C" w:rsidRDefault="000005A7" w:rsidP="00B7244E">
                  <w:pPr>
                    <w:pStyle w:val="Tabellegrau"/>
                    <w:rPr>
                      <w:b/>
                    </w:rPr>
                  </w:pPr>
                  <w:sdt>
                    <w:sdtPr>
                      <w:id w:val="671916277"/>
                      <w:placeholder>
                        <w:docPart w:val="0AC9998E51A141749C84A2DD9C0B3948"/>
                      </w:placeholder>
                      <w:temporary/>
                      <w:showingPlcHdr/>
                      <w15:appearance w15:val="hidden"/>
                    </w:sdtPr>
                    <w:sdtEndPr/>
                    <w:sdtContent>
                      <w:r w:rsidR="0042742A" w:rsidRPr="0040112C">
                        <w:rPr>
                          <w:lang w:bidi="de-DE"/>
                        </w:rPr>
                        <w:t>Arbeit</w:t>
                      </w:r>
                    </w:sdtContent>
                  </w:sdt>
                </w:p>
              </w:tc>
              <w:tc>
                <w:tcPr>
                  <w:tcW w:w="2692" w:type="dxa"/>
                  <w:tcBorders>
                    <w:top w:val="single" w:sz="18" w:space="0" w:color="D83D27" w:themeColor="accent2"/>
                    <w:bottom w:val="single" w:sz="8" w:space="0" w:color="D6D5D5" w:themeColor="background2"/>
                  </w:tcBorders>
                  <w:vAlign w:val="center"/>
                </w:tcPr>
                <w:p w14:paraId="06E70737" w14:textId="77777777" w:rsidR="00C3569F" w:rsidRPr="0040112C" w:rsidRDefault="000005A7" w:rsidP="00B7244E">
                  <w:pPr>
                    <w:pStyle w:val="Tabellendaten"/>
                  </w:pPr>
                  <w:sdt>
                    <w:sdtPr>
                      <w:id w:val="-1617283722"/>
                      <w:placeholder>
                        <w:docPart w:val="0BE258E825F2408CAA12BD363F434BC0"/>
                      </w:placeholder>
                      <w:temporary/>
                      <w:showingPlcHdr/>
                      <w15:appearance w15:val="hidden"/>
                    </w:sdtPr>
                    <w:sdtEndPr/>
                    <w:sdtContent>
                      <w:r w:rsidR="0042742A" w:rsidRPr="0040112C">
                        <w:rPr>
                          <w:lang w:bidi="de-DE"/>
                        </w:rPr>
                        <w:t>50.000 €</w:t>
                      </w:r>
                    </w:sdtContent>
                  </w:sdt>
                </w:p>
              </w:tc>
              <w:tc>
                <w:tcPr>
                  <w:tcW w:w="2692" w:type="dxa"/>
                  <w:tcBorders>
                    <w:top w:val="single" w:sz="18" w:space="0" w:color="D83D27" w:themeColor="accent2"/>
                    <w:bottom w:val="single" w:sz="8" w:space="0" w:color="D6D5D5" w:themeColor="background2"/>
                  </w:tcBorders>
                  <w:vAlign w:val="center"/>
                </w:tcPr>
                <w:p w14:paraId="680C8C7D" w14:textId="77777777" w:rsidR="00C3569F" w:rsidRPr="0040112C" w:rsidRDefault="000005A7" w:rsidP="00B7244E">
                  <w:pPr>
                    <w:pStyle w:val="Tabellendaten"/>
                  </w:pPr>
                  <w:sdt>
                    <w:sdtPr>
                      <w:id w:val="219713567"/>
                      <w:placeholder>
                        <w:docPart w:val="77E2A466ADDE431F93B667311D0D13E0"/>
                      </w:placeholder>
                      <w:temporary/>
                      <w:showingPlcHdr/>
                      <w15:appearance w15:val="hidden"/>
                    </w:sdtPr>
                    <w:sdtEndPr/>
                    <w:sdtContent>
                      <w:r w:rsidR="0042742A" w:rsidRPr="0040112C">
                        <w:rPr>
                          <w:lang w:bidi="de-DE"/>
                        </w:rPr>
                        <w:t>50.000 €</w:t>
                      </w:r>
                    </w:sdtContent>
                  </w:sdt>
                </w:p>
              </w:tc>
              <w:tc>
                <w:tcPr>
                  <w:tcW w:w="2692" w:type="dxa"/>
                  <w:tcBorders>
                    <w:top w:val="single" w:sz="18" w:space="0" w:color="D83D27" w:themeColor="accent2"/>
                    <w:bottom w:val="single" w:sz="8" w:space="0" w:color="D6D5D5" w:themeColor="background2"/>
                  </w:tcBorders>
                  <w:vAlign w:val="center"/>
                </w:tcPr>
                <w:p w14:paraId="44768A80" w14:textId="77777777" w:rsidR="00C3569F" w:rsidRPr="0040112C" w:rsidRDefault="000005A7" w:rsidP="00B7244E">
                  <w:pPr>
                    <w:pStyle w:val="Tabellendaten"/>
                  </w:pPr>
                  <w:sdt>
                    <w:sdtPr>
                      <w:id w:val="695586630"/>
                      <w:placeholder>
                        <w:docPart w:val="A4621ACA6A7641BD830419BA7AE76820"/>
                      </w:placeholder>
                      <w:temporary/>
                      <w:showingPlcHdr/>
                      <w15:appearance w15:val="hidden"/>
                    </w:sdtPr>
                    <w:sdtEndPr/>
                    <w:sdtContent>
                      <w:r w:rsidR="0042742A" w:rsidRPr="0040112C">
                        <w:rPr>
                          <w:lang w:bidi="de-DE"/>
                        </w:rPr>
                        <w:t>75.000 €</w:t>
                      </w:r>
                    </w:sdtContent>
                  </w:sdt>
                </w:p>
              </w:tc>
            </w:tr>
            <w:tr w:rsidR="00C3569F" w:rsidRPr="0040112C" w14:paraId="623F7570" w14:textId="77777777" w:rsidTr="00A33F33">
              <w:trPr>
                <w:trHeight w:val="383"/>
              </w:trPr>
              <w:tc>
                <w:tcPr>
                  <w:tcW w:w="2691" w:type="dxa"/>
                  <w:tcBorders>
                    <w:top w:val="single" w:sz="8" w:space="0" w:color="D6D5D5" w:themeColor="background2"/>
                    <w:bottom w:val="single" w:sz="8" w:space="0" w:color="D6D5D5" w:themeColor="background2"/>
                  </w:tcBorders>
                  <w:vAlign w:val="center"/>
                </w:tcPr>
                <w:p w14:paraId="71E11D46" w14:textId="77777777" w:rsidR="00C3569F" w:rsidRPr="0040112C" w:rsidRDefault="000005A7" w:rsidP="00B7244E">
                  <w:pPr>
                    <w:pStyle w:val="Tabellegrau"/>
                    <w:rPr>
                      <w:b/>
                    </w:rPr>
                  </w:pPr>
                  <w:sdt>
                    <w:sdtPr>
                      <w:id w:val="2109153887"/>
                      <w:placeholder>
                        <w:docPart w:val="DA424C943F23409FAF7D6B511A1254F4"/>
                      </w:placeholder>
                      <w:temporary/>
                      <w:showingPlcHdr/>
                      <w15:appearance w15:val="hidden"/>
                    </w:sdtPr>
                    <w:sdtEndPr/>
                    <w:sdtContent>
                      <w:r w:rsidR="0042742A" w:rsidRPr="0040112C">
                        <w:rPr>
                          <w:lang w:bidi="de-DE"/>
                        </w:rPr>
                        <w:t>Materialien</w:t>
                      </w:r>
                    </w:sdtContent>
                  </w:sdt>
                </w:p>
              </w:tc>
              <w:tc>
                <w:tcPr>
                  <w:tcW w:w="2692" w:type="dxa"/>
                  <w:tcBorders>
                    <w:top w:val="single" w:sz="8" w:space="0" w:color="D6D5D5" w:themeColor="background2"/>
                    <w:bottom w:val="single" w:sz="8" w:space="0" w:color="D6D5D5" w:themeColor="background2"/>
                  </w:tcBorders>
                  <w:vAlign w:val="center"/>
                </w:tcPr>
                <w:p w14:paraId="642D062E" w14:textId="77777777" w:rsidR="00C3569F" w:rsidRPr="0040112C" w:rsidRDefault="000005A7" w:rsidP="00B7244E">
                  <w:pPr>
                    <w:pStyle w:val="Tabellendaten"/>
                  </w:pPr>
                  <w:sdt>
                    <w:sdtPr>
                      <w:id w:val="-1348244761"/>
                      <w:placeholder>
                        <w:docPart w:val="6C57B9FCD39244799EB4FC3630DA42AC"/>
                      </w:placeholder>
                      <w:temporary/>
                      <w:showingPlcHdr/>
                      <w15:appearance w15:val="hidden"/>
                    </w:sdtPr>
                    <w:sdtEndPr/>
                    <w:sdtContent>
                      <w:r w:rsidR="0042742A" w:rsidRPr="0040112C">
                        <w:rPr>
                          <w:lang w:bidi="de-DE"/>
                        </w:rPr>
                        <w:t>20.000 €</w:t>
                      </w:r>
                    </w:sdtContent>
                  </w:sdt>
                </w:p>
              </w:tc>
              <w:tc>
                <w:tcPr>
                  <w:tcW w:w="2692" w:type="dxa"/>
                  <w:tcBorders>
                    <w:top w:val="single" w:sz="8" w:space="0" w:color="D6D5D5" w:themeColor="background2"/>
                    <w:bottom w:val="single" w:sz="8" w:space="0" w:color="D6D5D5" w:themeColor="background2"/>
                  </w:tcBorders>
                  <w:vAlign w:val="center"/>
                </w:tcPr>
                <w:p w14:paraId="2E530760" w14:textId="77777777" w:rsidR="00C3569F" w:rsidRPr="0040112C" w:rsidRDefault="000005A7" w:rsidP="00B7244E">
                  <w:pPr>
                    <w:pStyle w:val="Tabellendaten"/>
                  </w:pPr>
                  <w:sdt>
                    <w:sdtPr>
                      <w:id w:val="-1457487088"/>
                      <w:placeholder>
                        <w:docPart w:val="091188867F4544F3A31D2E0103E5D13E"/>
                      </w:placeholder>
                      <w:temporary/>
                      <w:showingPlcHdr/>
                      <w15:appearance w15:val="hidden"/>
                    </w:sdtPr>
                    <w:sdtEndPr/>
                    <w:sdtContent>
                      <w:r w:rsidR="0042742A" w:rsidRPr="0040112C">
                        <w:rPr>
                          <w:lang w:bidi="de-DE"/>
                        </w:rPr>
                        <w:t>25.000 €</w:t>
                      </w:r>
                    </w:sdtContent>
                  </w:sdt>
                </w:p>
              </w:tc>
              <w:tc>
                <w:tcPr>
                  <w:tcW w:w="2692" w:type="dxa"/>
                  <w:tcBorders>
                    <w:top w:val="single" w:sz="8" w:space="0" w:color="D6D5D5" w:themeColor="background2"/>
                    <w:bottom w:val="single" w:sz="8" w:space="0" w:color="D6D5D5" w:themeColor="background2"/>
                  </w:tcBorders>
                  <w:vAlign w:val="center"/>
                </w:tcPr>
                <w:p w14:paraId="424EC099" w14:textId="77777777" w:rsidR="00C3569F" w:rsidRPr="0040112C" w:rsidRDefault="000005A7" w:rsidP="00B7244E">
                  <w:pPr>
                    <w:pStyle w:val="Tabellendaten"/>
                  </w:pPr>
                  <w:sdt>
                    <w:sdtPr>
                      <w:id w:val="1275440559"/>
                      <w:placeholder>
                        <w:docPart w:val="B55F2505C609429AA2CE618E9A69E7D7"/>
                      </w:placeholder>
                      <w:temporary/>
                      <w:showingPlcHdr/>
                      <w15:appearance w15:val="hidden"/>
                    </w:sdtPr>
                    <w:sdtEndPr/>
                    <w:sdtContent>
                      <w:r w:rsidR="0042742A" w:rsidRPr="0040112C">
                        <w:rPr>
                          <w:lang w:bidi="de-DE"/>
                        </w:rPr>
                        <w:t>27.000 €</w:t>
                      </w:r>
                    </w:sdtContent>
                  </w:sdt>
                </w:p>
              </w:tc>
            </w:tr>
            <w:tr w:rsidR="00C3569F" w:rsidRPr="0040112C" w14:paraId="1128EA85" w14:textId="77777777" w:rsidTr="00A33F33">
              <w:trPr>
                <w:trHeight w:val="383"/>
              </w:trPr>
              <w:tc>
                <w:tcPr>
                  <w:tcW w:w="2691" w:type="dxa"/>
                  <w:tcBorders>
                    <w:top w:val="single" w:sz="8" w:space="0" w:color="D6D5D5" w:themeColor="background2"/>
                  </w:tcBorders>
                  <w:vAlign w:val="center"/>
                </w:tcPr>
                <w:p w14:paraId="37892AF2" w14:textId="77777777" w:rsidR="00C3569F" w:rsidRPr="0040112C" w:rsidRDefault="000005A7" w:rsidP="00B7244E">
                  <w:pPr>
                    <w:pStyle w:val="Tabellegrau"/>
                    <w:rPr>
                      <w:b/>
                    </w:rPr>
                  </w:pPr>
                  <w:sdt>
                    <w:sdtPr>
                      <w:id w:val="-125471269"/>
                      <w:placeholder>
                        <w:docPart w:val="BD9671D4DECD494FB44C2E6D5374A1ED"/>
                      </w:placeholder>
                      <w:temporary/>
                      <w:showingPlcHdr/>
                      <w15:appearance w15:val="hidden"/>
                    </w:sdtPr>
                    <w:sdtEndPr/>
                    <w:sdtContent>
                      <w:r w:rsidR="0042742A" w:rsidRPr="0040112C">
                        <w:rPr>
                          <w:lang w:bidi="de-DE"/>
                        </w:rPr>
                        <w:t>Forschung</w:t>
                      </w:r>
                    </w:sdtContent>
                  </w:sdt>
                </w:p>
              </w:tc>
              <w:tc>
                <w:tcPr>
                  <w:tcW w:w="2692" w:type="dxa"/>
                  <w:tcBorders>
                    <w:top w:val="single" w:sz="8" w:space="0" w:color="D6D5D5" w:themeColor="background2"/>
                  </w:tcBorders>
                  <w:vAlign w:val="center"/>
                </w:tcPr>
                <w:p w14:paraId="244156EA" w14:textId="77777777" w:rsidR="00C3569F" w:rsidRPr="0040112C" w:rsidRDefault="000005A7" w:rsidP="00B7244E">
                  <w:pPr>
                    <w:pStyle w:val="Tabellendaten"/>
                  </w:pPr>
                  <w:sdt>
                    <w:sdtPr>
                      <w:id w:val="1785227001"/>
                      <w:placeholder>
                        <w:docPart w:val="308AEF64AA4647C9842600A9E88B5BC6"/>
                      </w:placeholder>
                      <w:temporary/>
                      <w:showingPlcHdr/>
                      <w15:appearance w15:val="hidden"/>
                    </w:sdtPr>
                    <w:sdtEndPr/>
                    <w:sdtContent>
                      <w:r w:rsidR="0042742A" w:rsidRPr="0040112C">
                        <w:rPr>
                          <w:lang w:bidi="de-DE"/>
                        </w:rPr>
                        <w:t>10.000 €</w:t>
                      </w:r>
                    </w:sdtContent>
                  </w:sdt>
                </w:p>
              </w:tc>
              <w:tc>
                <w:tcPr>
                  <w:tcW w:w="2692" w:type="dxa"/>
                  <w:tcBorders>
                    <w:top w:val="single" w:sz="8" w:space="0" w:color="D6D5D5" w:themeColor="background2"/>
                  </w:tcBorders>
                  <w:vAlign w:val="center"/>
                </w:tcPr>
                <w:p w14:paraId="79B0100B" w14:textId="77777777" w:rsidR="00C3569F" w:rsidRPr="0040112C" w:rsidRDefault="000005A7" w:rsidP="00B7244E">
                  <w:pPr>
                    <w:pStyle w:val="Tabellendaten"/>
                  </w:pPr>
                  <w:sdt>
                    <w:sdtPr>
                      <w:id w:val="-512074163"/>
                      <w:placeholder>
                        <w:docPart w:val="A47B4B5175FE4EA0BF4E3B3D14C4D898"/>
                      </w:placeholder>
                      <w:temporary/>
                      <w:showingPlcHdr/>
                      <w15:appearance w15:val="hidden"/>
                    </w:sdtPr>
                    <w:sdtEndPr/>
                    <w:sdtContent>
                      <w:r w:rsidR="0042742A" w:rsidRPr="0040112C">
                        <w:rPr>
                          <w:lang w:bidi="de-DE"/>
                        </w:rPr>
                        <w:t>5.000 €</w:t>
                      </w:r>
                    </w:sdtContent>
                  </w:sdt>
                </w:p>
              </w:tc>
              <w:tc>
                <w:tcPr>
                  <w:tcW w:w="2692" w:type="dxa"/>
                  <w:tcBorders>
                    <w:top w:val="single" w:sz="8" w:space="0" w:color="D6D5D5" w:themeColor="background2"/>
                  </w:tcBorders>
                  <w:vAlign w:val="center"/>
                </w:tcPr>
                <w:p w14:paraId="7264694F" w14:textId="77777777" w:rsidR="00C3569F" w:rsidRPr="0040112C" w:rsidRDefault="000005A7" w:rsidP="00B7244E">
                  <w:pPr>
                    <w:pStyle w:val="Tabellendaten"/>
                  </w:pPr>
                  <w:sdt>
                    <w:sdtPr>
                      <w:id w:val="-2052143705"/>
                      <w:placeholder>
                        <w:docPart w:val="17D66EAF4700422FA6FA54C7C35DB0FF"/>
                      </w:placeholder>
                      <w:temporary/>
                      <w:showingPlcHdr/>
                      <w15:appearance w15:val="hidden"/>
                    </w:sdtPr>
                    <w:sdtEndPr/>
                    <w:sdtContent>
                      <w:r w:rsidR="0042742A" w:rsidRPr="0040112C">
                        <w:rPr>
                          <w:lang w:bidi="de-DE"/>
                        </w:rPr>
                        <w:t>5.000 €</w:t>
                      </w:r>
                    </w:sdtContent>
                  </w:sdt>
                </w:p>
              </w:tc>
            </w:tr>
          </w:tbl>
          <w:p w14:paraId="69B9BCAB" w14:textId="77777777" w:rsidR="00C3569F" w:rsidRPr="0040112C" w:rsidRDefault="00C3569F" w:rsidP="00B7244E"/>
        </w:tc>
      </w:tr>
      <w:tr w:rsidR="00C3569F" w:rsidRPr="0040112C" w14:paraId="3A0D09E2" w14:textId="77777777" w:rsidTr="001F3540">
        <w:trPr>
          <w:trHeight w:val="87"/>
        </w:trPr>
        <w:tc>
          <w:tcPr>
            <w:tcW w:w="10771" w:type="dxa"/>
            <w:gridSpan w:val="2"/>
          </w:tcPr>
          <w:p w14:paraId="154959F7" w14:textId="77777777" w:rsidR="00C3569F" w:rsidRPr="0040112C" w:rsidRDefault="00C3569F" w:rsidP="00B7244E"/>
        </w:tc>
      </w:tr>
      <w:tr w:rsidR="00C3569F" w:rsidRPr="0040112C" w14:paraId="561A70E0" w14:textId="77777777" w:rsidTr="001F3540">
        <w:trPr>
          <w:trHeight w:val="5202"/>
        </w:trPr>
        <w:tc>
          <w:tcPr>
            <w:tcW w:w="10771" w:type="dxa"/>
            <w:gridSpan w:val="2"/>
          </w:tcPr>
          <w:p w14:paraId="214102F0" w14:textId="77777777" w:rsidR="00C3569F" w:rsidRPr="0040112C" w:rsidRDefault="00C3569F" w:rsidP="00B7244E">
            <w:pPr>
              <w:pStyle w:val="Tabelle"/>
              <w:rPr>
                <w:color w:val="D9D9D9" w:themeColor="background1" w:themeShade="D9"/>
              </w:rPr>
            </w:pPr>
            <w:r w:rsidRPr="0040112C">
              <w:rPr>
                <w:noProof/>
                <w:lang w:bidi="de-DE"/>
              </w:rPr>
              <w:drawing>
                <wp:inline distT="0" distB="0" distL="0" distR="0" wp14:anchorId="772540AE" wp14:editId="6B2F3EF5">
                  <wp:extent cx="6815381" cy="3200400"/>
                  <wp:effectExtent l="0" t="0" r="5080" b="0"/>
                  <wp:docPr id="10" name="Diagramm 10" title="Diagramm"/>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4F692A59" w14:textId="77777777" w:rsidR="004A0DED" w:rsidRPr="0040112C" w:rsidRDefault="004A0DED" w:rsidP="00B7244E"/>
    <w:sectPr w:rsidR="004A0DED" w:rsidRPr="0040112C" w:rsidSect="003A1029">
      <w:pgSz w:w="11906" w:h="16838" w:code="9"/>
      <w:pgMar w:top="1152" w:right="576" w:bottom="1152" w:left="576"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ABB2" w14:textId="77777777" w:rsidR="001B3D59" w:rsidRDefault="001B3D59" w:rsidP="00B7244E">
      <w:r>
        <w:separator/>
      </w:r>
    </w:p>
  </w:endnote>
  <w:endnote w:type="continuationSeparator" w:id="0">
    <w:p w14:paraId="0FAE8034" w14:textId="77777777" w:rsidR="001B3D59" w:rsidRDefault="001B3D59"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194E0FB" w14:textId="77777777" w:rsidTr="002A5BA5">
      <w:trPr>
        <w:trHeight w:val="628"/>
      </w:trPr>
      <w:tc>
        <w:tcPr>
          <w:tcW w:w="2697" w:type="dxa"/>
          <w:shd w:val="clear" w:color="auto" w:fill="FFFFFF" w:themeFill="background1"/>
          <w:vAlign w:val="center"/>
        </w:tcPr>
        <w:p w14:paraId="162D38D1" w14:textId="6E6508D7" w:rsidR="00AD2941" w:rsidRPr="00E77D6F" w:rsidRDefault="00852CE0" w:rsidP="00B7244E">
          <w:pPr>
            <w:pStyle w:val="Fuzeile"/>
          </w:pPr>
          <w:r>
            <w:rPr>
              <w:lang w:bidi="de-DE"/>
            </w:rPr>
            <w:t>Dem Roboter</w:t>
          </w:r>
        </w:p>
      </w:tc>
      <w:tc>
        <w:tcPr>
          <w:tcW w:w="6293" w:type="dxa"/>
          <w:shd w:val="clear" w:color="auto" w:fill="FFFFFF" w:themeFill="background1"/>
        </w:tcPr>
        <w:p w14:paraId="5FE95455" w14:textId="77777777" w:rsidR="00AD2941" w:rsidRPr="00F705BA" w:rsidRDefault="00AD2941" w:rsidP="00B7244E">
          <w:pPr>
            <w:pStyle w:val="Kopfzeile"/>
          </w:pPr>
        </w:p>
      </w:tc>
      <w:tc>
        <w:tcPr>
          <w:tcW w:w="1800" w:type="dxa"/>
          <w:shd w:val="clear" w:color="auto" w:fill="FFFFFF" w:themeFill="background1"/>
          <w:vAlign w:val="center"/>
        </w:tcPr>
        <w:sdt>
          <w:sdtPr>
            <w:rPr>
              <w:rStyle w:val="Seitenzahl"/>
            </w:rPr>
            <w:id w:val="396635694"/>
            <w:docPartObj>
              <w:docPartGallery w:val="Page Numbers (Bottom of Page)"/>
              <w:docPartUnique/>
            </w:docPartObj>
          </w:sdtPr>
          <w:sdtEndPr>
            <w:rPr>
              <w:rStyle w:val="Seitenzahl"/>
            </w:rPr>
          </w:sdtEndPr>
          <w:sdtContent>
            <w:p w14:paraId="155539BE" w14:textId="77777777" w:rsidR="00AD2941" w:rsidRPr="00F705BA" w:rsidRDefault="00AD2941" w:rsidP="002A5BA5">
              <w:pPr>
                <w:pStyle w:val="Fuzeile"/>
                <w:jc w:val="right"/>
              </w:pPr>
              <w:r w:rsidRPr="00F705BA">
                <w:rPr>
                  <w:rStyle w:val="Seitenzahl"/>
                  <w:szCs w:val="20"/>
                  <w:lang w:bidi="de-DE"/>
                </w:rPr>
                <w:fldChar w:fldCharType="begin"/>
              </w:r>
              <w:r w:rsidRPr="00F705BA">
                <w:rPr>
                  <w:rStyle w:val="Seitenzahl"/>
                  <w:szCs w:val="20"/>
                  <w:lang w:bidi="de-DE"/>
                </w:rPr>
                <w:instrText xml:space="preserve"> PAGE </w:instrText>
              </w:r>
              <w:r w:rsidRPr="00F705BA">
                <w:rPr>
                  <w:rStyle w:val="Seitenzahl"/>
                  <w:szCs w:val="20"/>
                  <w:lang w:bidi="de-DE"/>
                </w:rPr>
                <w:fldChar w:fldCharType="separate"/>
              </w:r>
              <w:r w:rsidR="001F3540">
                <w:rPr>
                  <w:rStyle w:val="Seitenzahl"/>
                  <w:noProof/>
                  <w:szCs w:val="20"/>
                  <w:lang w:bidi="de-DE"/>
                </w:rPr>
                <w:t>6</w:t>
              </w:r>
              <w:r w:rsidRPr="00F705BA">
                <w:rPr>
                  <w:rStyle w:val="Seitenzahl"/>
                  <w:szCs w:val="20"/>
                  <w:lang w:bidi="de-DE"/>
                </w:rPr>
                <w:fldChar w:fldCharType="end"/>
              </w:r>
            </w:p>
          </w:sdtContent>
        </w:sdt>
      </w:tc>
    </w:tr>
  </w:tbl>
  <w:p w14:paraId="47879E14" w14:textId="77777777" w:rsidR="00AD2941" w:rsidRDefault="00AD2941" w:rsidP="00B724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1EA4" w14:textId="77777777" w:rsidR="001B3D59" w:rsidRDefault="001B3D59" w:rsidP="00B7244E">
      <w:r>
        <w:separator/>
      </w:r>
    </w:p>
  </w:footnote>
  <w:footnote w:type="continuationSeparator" w:id="0">
    <w:p w14:paraId="77D0D8F7" w14:textId="77777777" w:rsidR="001B3D59" w:rsidRDefault="001B3D59"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05045292"/>
      <w:docPartObj>
        <w:docPartGallery w:val="Page Numbers (Top of Page)"/>
        <w:docPartUnique/>
      </w:docPartObj>
    </w:sdtPr>
    <w:sdtEndPr>
      <w:rPr>
        <w:rStyle w:val="Seitenzahl"/>
      </w:rPr>
    </w:sdtEndPr>
    <w:sdtContent>
      <w:p w14:paraId="21D44189" w14:textId="35D7AD3F" w:rsidR="0032399A" w:rsidRDefault="0032399A" w:rsidP="00B7244E">
        <w:pPr>
          <w:pStyle w:val="Kopfzeile"/>
          <w:rPr>
            <w:rStyle w:val="Seitenzahl"/>
          </w:rPr>
        </w:pPr>
        <w:r>
          <w:rPr>
            <w:rStyle w:val="Seitenzahl"/>
            <w:lang w:bidi="de-DE"/>
          </w:rPr>
          <w:fldChar w:fldCharType="begin"/>
        </w:r>
        <w:r>
          <w:rPr>
            <w:rStyle w:val="Seitenzahl"/>
            <w:lang w:bidi="de-DE"/>
          </w:rPr>
          <w:instrText xml:space="preserve"> PAGE </w:instrText>
        </w:r>
        <w:r w:rsidR="00852CE0">
          <w:rPr>
            <w:rStyle w:val="Seitenzahl"/>
            <w:lang w:bidi="de-DE"/>
          </w:rPr>
          <w:fldChar w:fldCharType="separate"/>
        </w:r>
        <w:r w:rsidR="00852CE0">
          <w:rPr>
            <w:rStyle w:val="Seitenzahl"/>
            <w:noProof/>
            <w:lang w:bidi="de-DE"/>
          </w:rPr>
          <w:t>2</w:t>
        </w:r>
        <w:r>
          <w:rPr>
            <w:rStyle w:val="Seitenzahl"/>
            <w:lang w:bidi="de-DE"/>
          </w:rPr>
          <w:fldChar w:fldCharType="end"/>
        </w:r>
      </w:p>
    </w:sdtContent>
  </w:sdt>
  <w:p w14:paraId="66E2F64A" w14:textId="77777777" w:rsidR="0032399A" w:rsidRDefault="0032399A" w:rsidP="00B724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B77E" w14:textId="6ECD9F6C" w:rsidR="0032399A" w:rsidRDefault="002333FA" w:rsidP="00B7244E">
    <w:pPr>
      <w:pStyle w:val="Kopfzeile"/>
      <w:rPr>
        <w:rStyle w:val="Seitenzahl"/>
      </w:rPr>
    </w:pPr>
    <w:r w:rsidRPr="00D967AC">
      <w:rPr>
        <w:noProof/>
        <w:lang w:val="de-CH" w:eastAsia="de-CH"/>
      </w:rPr>
      <w:drawing>
        <wp:anchor distT="0" distB="0" distL="114300" distR="114300" simplePos="0" relativeHeight="251659264" behindDoc="1" locked="0" layoutInCell="1" allowOverlap="1" wp14:anchorId="0A80720D" wp14:editId="009C31B9">
          <wp:simplePos x="0" y="0"/>
          <wp:positionH relativeFrom="margin">
            <wp:align>right</wp:align>
          </wp:positionH>
          <wp:positionV relativeFrom="paragraph">
            <wp:posOffset>7760</wp:posOffset>
          </wp:positionV>
          <wp:extent cx="925830" cy="521970"/>
          <wp:effectExtent l="0" t="0" r="7620" b="0"/>
          <wp:wrapTight wrapText="bothSides">
            <wp:wrapPolygon edited="0">
              <wp:start x="0" y="0"/>
              <wp:lineTo x="0" y="20496"/>
              <wp:lineTo x="21333" y="20496"/>
              <wp:lineTo x="21333" y="0"/>
              <wp:lineTo x="0" y="0"/>
            </wp:wrapPolygon>
          </wp:wrapTight>
          <wp:docPr id="12" name="Grafik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fik 201" descr="Logoplatzhalter">
                    <a:extLst>
                      <a:ext uri="{FF2B5EF4-FFF2-40B4-BE49-F238E27FC236}">
                        <a16:creationId xmlns:a16="http://schemas.microsoft.com/office/drawing/2014/main" id="{F3D65186-AB5A-4584-87C3-0FAA2992263B}"/>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925830" cy="521970"/>
                  </a:xfrm>
                  <a:prstGeom prst="rect">
                    <a:avLst/>
                  </a:prstGeom>
                </pic:spPr>
              </pic:pic>
            </a:graphicData>
          </a:graphic>
          <wp14:sizeRelH relativeFrom="margin">
            <wp14:pctWidth>0</wp14:pctWidth>
          </wp14:sizeRelH>
          <wp14:sizeRelV relativeFrom="margin">
            <wp14:pctHeight>0</wp14:pctHeight>
          </wp14:sizeRelV>
        </wp:anchor>
      </w:drawing>
    </w:r>
    <w:r w:rsidR="00852CE0">
      <w:rPr>
        <w:rStyle w:val="Seitenzahl"/>
      </w:rPr>
      <w:tab/>
    </w:r>
    <w:r w:rsidR="00852CE0">
      <w:rPr>
        <w:rStyle w:val="Seitenzahl"/>
      </w:rPr>
      <w:tab/>
    </w:r>
  </w:p>
  <w:p w14:paraId="6C034E23" w14:textId="0A18A70F" w:rsidR="0032399A" w:rsidRDefault="0032399A" w:rsidP="00B724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967369">
    <w:abstractNumId w:val="14"/>
  </w:num>
  <w:num w:numId="2" w16cid:durableId="194197542">
    <w:abstractNumId w:val="11"/>
  </w:num>
  <w:num w:numId="3" w16cid:durableId="1469933203">
    <w:abstractNumId w:val="17"/>
  </w:num>
  <w:num w:numId="4" w16cid:durableId="295457199">
    <w:abstractNumId w:val="12"/>
  </w:num>
  <w:num w:numId="5" w16cid:durableId="1117524082">
    <w:abstractNumId w:val="10"/>
  </w:num>
  <w:num w:numId="6" w16cid:durableId="980117145">
    <w:abstractNumId w:val="13"/>
  </w:num>
  <w:num w:numId="7" w16cid:durableId="328797819">
    <w:abstractNumId w:val="15"/>
  </w:num>
  <w:num w:numId="8" w16cid:durableId="544102017">
    <w:abstractNumId w:val="16"/>
  </w:num>
  <w:num w:numId="9" w16cid:durableId="1251816980">
    <w:abstractNumId w:val="18"/>
  </w:num>
  <w:num w:numId="10" w16cid:durableId="1775782469">
    <w:abstractNumId w:val="0"/>
  </w:num>
  <w:num w:numId="11" w16cid:durableId="1416778723">
    <w:abstractNumId w:val="1"/>
  </w:num>
  <w:num w:numId="12" w16cid:durableId="248320477">
    <w:abstractNumId w:val="2"/>
  </w:num>
  <w:num w:numId="13" w16cid:durableId="598756828">
    <w:abstractNumId w:val="3"/>
  </w:num>
  <w:num w:numId="14" w16cid:durableId="1993748313">
    <w:abstractNumId w:val="8"/>
  </w:num>
  <w:num w:numId="15" w16cid:durableId="229848579">
    <w:abstractNumId w:val="4"/>
  </w:num>
  <w:num w:numId="16" w16cid:durableId="304093661">
    <w:abstractNumId w:val="5"/>
  </w:num>
  <w:num w:numId="17" w16cid:durableId="1813522347">
    <w:abstractNumId w:val="6"/>
  </w:num>
  <w:num w:numId="18" w16cid:durableId="45225150">
    <w:abstractNumId w:val="7"/>
  </w:num>
  <w:num w:numId="19" w16cid:durableId="1377387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59"/>
    <w:rsid w:val="000005A7"/>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3575"/>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B3D59"/>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33FA"/>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29"/>
    <w:rsid w:val="003A10AF"/>
    <w:rsid w:val="003A21CA"/>
    <w:rsid w:val="003C7515"/>
    <w:rsid w:val="003D127B"/>
    <w:rsid w:val="003D181F"/>
    <w:rsid w:val="003D5CD3"/>
    <w:rsid w:val="003D630C"/>
    <w:rsid w:val="003F6A04"/>
    <w:rsid w:val="00400A5D"/>
    <w:rsid w:val="0040112C"/>
    <w:rsid w:val="00403D80"/>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07B1"/>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2CE0"/>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97B6D"/>
    <w:rsid w:val="00AB3D02"/>
    <w:rsid w:val="00AB6D54"/>
    <w:rsid w:val="00AC2EEA"/>
    <w:rsid w:val="00AC3669"/>
    <w:rsid w:val="00AD180B"/>
    <w:rsid w:val="00AD2941"/>
    <w:rsid w:val="00AD30DE"/>
    <w:rsid w:val="00AD62A1"/>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0F50"/>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B693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rsid w:val="002A5BA5"/>
    <w:rPr>
      <w:szCs w:val="28"/>
    </w:rPr>
  </w:style>
  <w:style w:type="paragraph" w:styleId="berschrift1">
    <w:name w:val="heading 1"/>
    <w:basedOn w:val="Standard"/>
    <w:next w:val="Standard"/>
    <w:link w:val="berschrift1Zchn"/>
    <w:qFormat/>
    <w:rsid w:val="00B7244E"/>
    <w:pPr>
      <w:spacing w:before="240" w:after="120"/>
      <w:outlineLvl w:val="0"/>
    </w:pPr>
    <w:rPr>
      <w:rFonts w:asciiTheme="majorHAnsi" w:hAnsiTheme="majorHAnsi"/>
      <w:b/>
      <w:caps/>
      <w:sz w:val="48"/>
      <w:szCs w:val="48"/>
    </w:rPr>
  </w:style>
  <w:style w:type="paragraph" w:styleId="berschrift2">
    <w:name w:val="heading 2"/>
    <w:basedOn w:val="Standard"/>
    <w:next w:val="Standard"/>
    <w:link w:val="berschrift2Zchn"/>
    <w:uiPriority w:val="1"/>
    <w:qFormat/>
    <w:rsid w:val="00391728"/>
    <w:pPr>
      <w:spacing w:before="60"/>
      <w:outlineLvl w:val="1"/>
    </w:pPr>
    <w:rPr>
      <w:b/>
      <w:color w:val="000000" w:themeColor="text1"/>
      <w:sz w:val="28"/>
      <w:szCs w:val="36"/>
    </w:rPr>
  </w:style>
  <w:style w:type="paragraph" w:styleId="berschrift3">
    <w:name w:val="heading 3"/>
    <w:basedOn w:val="Standard"/>
    <w:next w:val="Standard"/>
    <w:link w:val="berschrift3Zchn"/>
    <w:uiPriority w:val="2"/>
    <w:qFormat/>
    <w:rsid w:val="00CD318F"/>
    <w:pPr>
      <w:spacing w:after="120"/>
      <w:outlineLvl w:val="2"/>
    </w:pPr>
    <w:rPr>
      <w:caps/>
      <w:sz w:val="32"/>
    </w:rPr>
  </w:style>
  <w:style w:type="paragraph" w:styleId="berschrift4">
    <w:name w:val="heading 4"/>
    <w:basedOn w:val="berschrift2"/>
    <w:next w:val="Standard"/>
    <w:link w:val="berschrift4Zchn"/>
    <w:uiPriority w:val="9"/>
    <w:semiHidden/>
    <w:qFormat/>
    <w:rsid w:val="00C3569F"/>
    <w:pPr>
      <w:spacing w:after="240"/>
      <w:outlineLvl w:val="3"/>
    </w:pPr>
    <w:rPr>
      <w:color w:val="FFFFFF" w:themeColor="background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7735A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A6F00"/>
    <w:rPr>
      <w:rFonts w:ascii="Times New Roman" w:hAnsi="Times New Roman" w:cs="Times New Roman"/>
      <w:sz w:val="18"/>
      <w:szCs w:val="18"/>
    </w:rPr>
  </w:style>
  <w:style w:type="table" w:styleId="Tabellenraster">
    <w:name w:val="Table Grid"/>
    <w:basedOn w:val="NormaleTabelle"/>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zeile1">
    <w:name w:val="Fußzeile 1"/>
    <w:basedOn w:val="Kopfzeile"/>
    <w:uiPriority w:val="5"/>
    <w:rsid w:val="00E77D6F"/>
    <w:pPr>
      <w:ind w:right="360"/>
      <w:jc w:val="left"/>
    </w:pPr>
    <w:rPr>
      <w:color w:val="5E5E5E" w:themeColor="text2"/>
    </w:rPr>
  </w:style>
  <w:style w:type="character" w:customStyle="1" w:styleId="berschrift1Zchn">
    <w:name w:val="Überschrift 1 Zchn"/>
    <w:basedOn w:val="Absatz-Standardschriftart"/>
    <w:link w:val="berschrift1"/>
    <w:rsid w:val="00B7244E"/>
    <w:rPr>
      <w:rFonts w:asciiTheme="majorHAnsi" w:hAnsiTheme="majorHAnsi"/>
      <w:b/>
      <w:caps/>
      <w:sz w:val="48"/>
      <w:szCs w:val="48"/>
    </w:rPr>
  </w:style>
  <w:style w:type="character" w:customStyle="1" w:styleId="berschrift2Zchn">
    <w:name w:val="Überschrift 2 Zchn"/>
    <w:basedOn w:val="Absatz-Standardschriftart"/>
    <w:link w:val="berschrift2"/>
    <w:uiPriority w:val="1"/>
    <w:rsid w:val="00391728"/>
    <w:rPr>
      <w:b/>
      <w:color w:val="000000" w:themeColor="text1"/>
      <w:sz w:val="28"/>
      <w:szCs w:val="36"/>
    </w:rPr>
  </w:style>
  <w:style w:type="paragraph" w:styleId="Kopfzeile">
    <w:name w:val="header"/>
    <w:basedOn w:val="Standard"/>
    <w:link w:val="KopfzeileZchn"/>
    <w:uiPriority w:val="99"/>
    <w:semiHidden/>
    <w:rsid w:val="0032399A"/>
    <w:pPr>
      <w:tabs>
        <w:tab w:val="center" w:pos="4680"/>
        <w:tab w:val="right" w:pos="9360"/>
      </w:tabs>
      <w:jc w:val="center"/>
    </w:pPr>
    <w:rPr>
      <w:b/>
      <w:sz w:val="20"/>
    </w:rPr>
  </w:style>
  <w:style w:type="character" w:customStyle="1" w:styleId="KopfzeileZchn">
    <w:name w:val="Kopfzeile Zchn"/>
    <w:basedOn w:val="Absatz-Standardschriftart"/>
    <w:link w:val="Kopfzeile"/>
    <w:uiPriority w:val="99"/>
    <w:semiHidden/>
    <w:rsid w:val="001A6F00"/>
    <w:rPr>
      <w:b/>
      <w:color w:val="FFFFFF" w:themeColor="background1"/>
      <w:sz w:val="20"/>
    </w:rPr>
  </w:style>
  <w:style w:type="paragraph" w:styleId="Fuzeile">
    <w:name w:val="footer"/>
    <w:basedOn w:val="Standard"/>
    <w:link w:val="FuzeileZchn"/>
    <w:uiPriority w:val="99"/>
    <w:rsid w:val="001B28D2"/>
    <w:pPr>
      <w:tabs>
        <w:tab w:val="center" w:pos="4680"/>
        <w:tab w:val="right" w:pos="9360"/>
      </w:tabs>
    </w:pPr>
    <w:rPr>
      <w:b/>
      <w:caps/>
      <w:color w:val="5E5E5E" w:themeColor="text2"/>
      <w:sz w:val="20"/>
    </w:rPr>
  </w:style>
  <w:style w:type="character" w:customStyle="1" w:styleId="FuzeileZchn">
    <w:name w:val="Fußzeile Zchn"/>
    <w:basedOn w:val="Absatz-Standardschriftart"/>
    <w:link w:val="Fuzeile"/>
    <w:uiPriority w:val="99"/>
    <w:rsid w:val="001B28D2"/>
    <w:rPr>
      <w:b/>
      <w:caps/>
      <w:color w:val="5E5E5E" w:themeColor="text2"/>
      <w:sz w:val="20"/>
    </w:rPr>
  </w:style>
  <w:style w:type="character" w:styleId="Seitenzahl">
    <w:name w:val="page number"/>
    <w:basedOn w:val="Absatz-Standardschriftart"/>
    <w:uiPriority w:val="99"/>
    <w:semiHidden/>
    <w:rsid w:val="0032399A"/>
  </w:style>
  <w:style w:type="character" w:customStyle="1" w:styleId="berschrift3Zchn">
    <w:name w:val="Überschrift 3 Zchn"/>
    <w:basedOn w:val="Absatz-Standardschriftart"/>
    <w:link w:val="berschrift3"/>
    <w:uiPriority w:val="2"/>
    <w:rsid w:val="00CD318F"/>
    <w:rPr>
      <w:caps/>
      <w:color w:val="FFFFFF" w:themeColor="background1"/>
      <w:sz w:val="32"/>
      <w:szCs w:val="28"/>
    </w:rPr>
  </w:style>
  <w:style w:type="paragraph" w:styleId="Zitat">
    <w:name w:val="Quote"/>
    <w:basedOn w:val="Standard"/>
    <w:next w:val="Standard"/>
    <w:link w:val="ZitatZchn"/>
    <w:uiPriority w:val="4"/>
    <w:qFormat/>
    <w:rsid w:val="00877027"/>
    <w:rPr>
      <w:b/>
      <w:sz w:val="40"/>
      <w:szCs w:val="96"/>
    </w:rPr>
  </w:style>
  <w:style w:type="character" w:customStyle="1" w:styleId="ZitatZchn">
    <w:name w:val="Zitat Zchn"/>
    <w:basedOn w:val="Absatz-Standardschriftart"/>
    <w:link w:val="Zitat"/>
    <w:uiPriority w:val="4"/>
    <w:rsid w:val="00877027"/>
    <w:rPr>
      <w:b/>
      <w:color w:val="FFFFFF" w:themeColor="background1"/>
      <w:sz w:val="40"/>
      <w:szCs w:val="96"/>
    </w:rPr>
  </w:style>
  <w:style w:type="character" w:styleId="Platzhaltertext">
    <w:name w:val="Placeholder Text"/>
    <w:basedOn w:val="Absatz-Standardschriftart"/>
    <w:uiPriority w:val="99"/>
    <w:semiHidden/>
    <w:rsid w:val="001A6F00"/>
    <w:rPr>
      <w:color w:val="808080"/>
    </w:rPr>
  </w:style>
  <w:style w:type="paragraph" w:styleId="Titel">
    <w:name w:val="Title"/>
    <w:basedOn w:val="Standard"/>
    <w:next w:val="Standard"/>
    <w:link w:val="TitelZchn"/>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elZchn">
    <w:name w:val="Titel Zchn"/>
    <w:basedOn w:val="Absatz-Standardschriftart"/>
    <w:link w:val="Titel"/>
    <w:uiPriority w:val="10"/>
    <w:rsid w:val="00391728"/>
    <w:rPr>
      <w:rFonts w:asciiTheme="majorHAnsi" w:eastAsiaTheme="majorEastAsia" w:hAnsiTheme="majorHAnsi" w:cstheme="majorBidi"/>
      <w:b/>
      <w:caps/>
      <w:spacing w:val="-10"/>
      <w:kern w:val="28"/>
      <w:sz w:val="72"/>
      <w:szCs w:val="56"/>
    </w:rPr>
  </w:style>
  <w:style w:type="paragraph" w:styleId="Untertitel">
    <w:name w:val="Subtitle"/>
    <w:basedOn w:val="Standard"/>
    <w:next w:val="Standard"/>
    <w:link w:val="UntertitelZchn"/>
    <w:uiPriority w:val="11"/>
    <w:qFormat/>
    <w:rsid w:val="00391728"/>
    <w:pPr>
      <w:numPr>
        <w:ilvl w:val="1"/>
      </w:numPr>
    </w:pPr>
    <w:rPr>
      <w:rFonts w:asciiTheme="majorHAnsi" w:hAnsiTheme="majorHAnsi"/>
      <w:caps/>
      <w:sz w:val="32"/>
      <w:szCs w:val="22"/>
    </w:rPr>
  </w:style>
  <w:style w:type="character" w:customStyle="1" w:styleId="UntertitelZchn">
    <w:name w:val="Untertitel Zchn"/>
    <w:basedOn w:val="Absatz-Standardschriftart"/>
    <w:link w:val="Untertitel"/>
    <w:uiPriority w:val="11"/>
    <w:rsid w:val="00391728"/>
    <w:rPr>
      <w:rFonts w:asciiTheme="majorHAnsi" w:eastAsiaTheme="minorEastAsia" w:hAnsiTheme="majorHAnsi"/>
      <w:caps/>
      <w:sz w:val="32"/>
      <w:szCs w:val="22"/>
    </w:rPr>
  </w:style>
  <w:style w:type="paragraph" w:customStyle="1" w:styleId="Normalwei">
    <w:name w:val="Normal weiß"/>
    <w:basedOn w:val="Standard"/>
    <w:uiPriority w:val="6"/>
    <w:qFormat/>
    <w:rsid w:val="00B7244E"/>
    <w:pPr>
      <w:spacing w:after="240"/>
    </w:pPr>
    <w:rPr>
      <w:color w:val="FFFFFF" w:themeColor="background1"/>
    </w:rPr>
  </w:style>
  <w:style w:type="paragraph" w:styleId="Beschriftung">
    <w:name w:val="caption"/>
    <w:basedOn w:val="Standard"/>
    <w:next w:val="Standard"/>
    <w:uiPriority w:val="35"/>
    <w:semiHidden/>
    <w:qFormat/>
    <w:rsid w:val="008873D4"/>
    <w:pPr>
      <w:spacing w:after="200"/>
    </w:pPr>
    <w:rPr>
      <w:i/>
      <w:iCs/>
      <w:color w:val="5E5E5E" w:themeColor="text2"/>
      <w:sz w:val="18"/>
      <w:szCs w:val="18"/>
    </w:rPr>
  </w:style>
  <w:style w:type="paragraph" w:styleId="Listenabsatz">
    <w:name w:val="List Paragraph"/>
    <w:basedOn w:val="Standard"/>
    <w:uiPriority w:val="34"/>
    <w:semiHidden/>
    <w:qFormat/>
    <w:rsid w:val="00B41603"/>
    <w:pPr>
      <w:ind w:left="720"/>
      <w:contextualSpacing/>
    </w:pPr>
  </w:style>
  <w:style w:type="paragraph" w:customStyle="1" w:styleId="Absatz">
    <w:name w:val="Absatz"/>
    <w:basedOn w:val="Standard"/>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Absatz-Standardschriftart"/>
    <w:uiPriority w:val="12"/>
    <w:semiHidden/>
    <w:rsid w:val="00092BF7"/>
  </w:style>
  <w:style w:type="paragraph" w:customStyle="1" w:styleId="Tabelle">
    <w:name w:val="Tabelle"/>
    <w:basedOn w:val="Standard"/>
    <w:uiPriority w:val="6"/>
    <w:qFormat/>
    <w:rsid w:val="002A5BA5"/>
    <w:pPr>
      <w:jc w:val="center"/>
    </w:pPr>
    <w:rPr>
      <w:b/>
      <w:color w:val="000000" w:themeColor="text1"/>
    </w:rPr>
  </w:style>
  <w:style w:type="paragraph" w:customStyle="1" w:styleId="Unternehmen">
    <w:name w:val="Unternehmen"/>
    <w:basedOn w:val="Standard"/>
    <w:uiPriority w:val="6"/>
    <w:qFormat/>
    <w:rsid w:val="002A5BA5"/>
    <w:pPr>
      <w:spacing w:after="240"/>
    </w:pPr>
    <w:rPr>
      <w:b/>
      <w:caps/>
      <w:color w:val="FFFFFF" w:themeColor="background1"/>
    </w:rPr>
  </w:style>
  <w:style w:type="paragraph" w:customStyle="1" w:styleId="Formatvorlage1">
    <w:name w:val="Formatvorlage1"/>
    <w:next w:val="berschrift1"/>
    <w:uiPriority w:val="6"/>
    <w:semiHidden/>
    <w:rsid w:val="00C3569F"/>
    <w:rPr>
      <w:rFonts w:asciiTheme="majorHAnsi" w:hAnsiTheme="majorHAnsi"/>
      <w:b/>
      <w:caps/>
      <w:color w:val="FFFFFF" w:themeColor="background1"/>
      <w:sz w:val="72"/>
      <w:szCs w:val="48"/>
    </w:rPr>
  </w:style>
  <w:style w:type="paragraph" w:customStyle="1" w:styleId="E-Mail">
    <w:name w:val="E-Mail"/>
    <w:basedOn w:val="Standard"/>
    <w:uiPriority w:val="12"/>
    <w:rsid w:val="00C3569F"/>
    <w:pPr>
      <w:spacing w:after="240"/>
    </w:pPr>
  </w:style>
  <w:style w:type="character" w:customStyle="1" w:styleId="berschrift4Zchn">
    <w:name w:val="Überschrift 4 Zchn"/>
    <w:basedOn w:val="Absatz-Standardschriftart"/>
    <w:link w:val="berschrift4"/>
    <w:uiPriority w:val="9"/>
    <w:semiHidden/>
    <w:rsid w:val="00C3569F"/>
    <w:rPr>
      <w:b/>
      <w:caps/>
      <w:color w:val="FFFFFF" w:themeColor="background1"/>
      <w:sz w:val="48"/>
      <w:szCs w:val="36"/>
    </w:rPr>
  </w:style>
  <w:style w:type="paragraph" w:customStyle="1" w:styleId="Tabellegrau">
    <w:name w:val="Tabelle grau"/>
    <w:basedOn w:val="Standard"/>
    <w:next w:val="Standard"/>
    <w:uiPriority w:val="6"/>
    <w:rsid w:val="00A33F33"/>
    <w:rPr>
      <w:bCs/>
      <w:color w:val="595959" w:themeColor="text1" w:themeTint="A6"/>
    </w:rPr>
  </w:style>
  <w:style w:type="paragraph" w:customStyle="1" w:styleId="Tabellendaten">
    <w:name w:val="Tabellendaten"/>
    <w:basedOn w:val="Tabellegrau"/>
    <w:uiPriority w:val="6"/>
    <w:rsid w:val="00A33F33"/>
    <w:pPr>
      <w:jc w:val="center"/>
    </w:pPr>
  </w:style>
  <w:style w:type="paragraph" w:customStyle="1" w:styleId="berschrift2zentriert">
    <w:name w:val="Überschrift 2 zentriert"/>
    <w:basedOn w:val="berschrift4"/>
    <w:uiPriority w:val="6"/>
    <w:rsid w:val="00391728"/>
    <w:pPr>
      <w:spacing w:after="0"/>
      <w:jc w:val="center"/>
    </w:pPr>
    <w:rPr>
      <w:color w:val="auto"/>
    </w:rPr>
  </w:style>
  <w:style w:type="paragraph" w:customStyle="1" w:styleId="Normalzentriert">
    <w:name w:val="Normal zentriert"/>
    <w:basedOn w:val="Standard"/>
    <w:uiPriority w:val="6"/>
    <w:rsid w:val="002A5BA5"/>
    <w:pPr>
      <w:jc w:val="center"/>
    </w:pPr>
  </w:style>
  <w:style w:type="paragraph" w:customStyle="1" w:styleId="berschrift1wei">
    <w:name w:val="Überschrift 1 weiß"/>
    <w:basedOn w:val="berschrift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n\AppData\Roaming\Microsoft\Templates\Aussagekr&#228;ftiger%20Gesch&#228;ftsberich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Vorjahresvergleichskosten</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de-DE"/>
        </a:p>
      </c:txPr>
    </c:title>
    <c:autoTitleDeleted val="0"/>
    <c:plotArea>
      <c:layout/>
      <c:barChart>
        <c:barDir val="col"/>
        <c:grouping val="clustered"/>
        <c:varyColors val="0"/>
        <c:ser>
          <c:idx val="0"/>
          <c:order val="0"/>
          <c:tx>
            <c:strRef>
              <c:f>Sheet1!$B$1</c:f>
              <c:strCache>
                <c:ptCount val="1"/>
                <c:pt idx="0">
                  <c:v>2020</c:v>
                </c:pt>
              </c:strCache>
            </c:strRef>
          </c:tx>
          <c:spPr>
            <a:solidFill>
              <a:schemeClr val="tx1"/>
            </a:solidFill>
            <a:ln>
              <a:noFill/>
            </a:ln>
            <a:effectLst/>
          </c:spPr>
          <c:invertIfNegative val="0"/>
          <c:cat>
            <c:strRef>
              <c:f>Sheet1!$A$2:$A$4</c:f>
              <c:strCache>
                <c:ptCount val="3"/>
                <c:pt idx="0">
                  <c:v>Arbeit</c:v>
                </c:pt>
                <c:pt idx="1">
                  <c:v>Materialien</c:v>
                </c:pt>
                <c:pt idx="2">
                  <c:v>Forschung</c:v>
                </c:pt>
              </c:strCache>
            </c:strRef>
          </c:cat>
          <c:val>
            <c:numRef>
              <c:f>Sheet1!$B$2:$B$4</c:f>
              <c:numCache>
                <c:formatCode>#,##0\ "€";[Red]\-#,##0\ "€"</c:formatCode>
                <c:ptCount val="3"/>
                <c:pt idx="0">
                  <c:v>50000</c:v>
                </c:pt>
                <c:pt idx="1">
                  <c:v>20000</c:v>
                </c:pt>
                <c:pt idx="2">
                  <c:v>10000</c:v>
                </c:pt>
              </c:numCache>
            </c:numRef>
          </c:val>
          <c:extLst>
            <c:ext xmlns:c16="http://schemas.microsoft.com/office/drawing/2014/chart" uri="{C3380CC4-5D6E-409C-BE32-E72D297353CC}">
              <c16:uniqueId val="{00000000-8C25-E844-8D9A-864F8DA80BE0}"/>
            </c:ext>
          </c:extLst>
        </c:ser>
        <c:ser>
          <c:idx val="1"/>
          <c:order val="1"/>
          <c:tx>
            <c:strRef>
              <c:f>Sheet1!$C$1</c:f>
              <c:strCache>
                <c:ptCount val="1"/>
                <c:pt idx="0">
                  <c:v>2021</c:v>
                </c:pt>
              </c:strCache>
            </c:strRef>
          </c:tx>
          <c:spPr>
            <a:solidFill>
              <a:schemeClr val="bg2">
                <a:lumMod val="90000"/>
              </a:schemeClr>
            </a:solidFill>
            <a:ln>
              <a:noFill/>
            </a:ln>
            <a:effectLst/>
          </c:spPr>
          <c:invertIfNegative val="0"/>
          <c:cat>
            <c:strRef>
              <c:f>Sheet1!$A$2:$A$4</c:f>
              <c:strCache>
                <c:ptCount val="3"/>
                <c:pt idx="0">
                  <c:v>Arbeit</c:v>
                </c:pt>
                <c:pt idx="1">
                  <c:v>Materialien</c:v>
                </c:pt>
                <c:pt idx="2">
                  <c:v>Forschung</c:v>
                </c:pt>
              </c:strCache>
            </c:strRef>
          </c:cat>
          <c:val>
            <c:numRef>
              <c:f>Sheet1!$C$2:$C$4</c:f>
              <c:numCache>
                <c:formatCode>#,##0\ "€";[Red]\-#,##0\ "€"</c:formatCode>
                <c:ptCount val="3"/>
                <c:pt idx="0">
                  <c:v>60000</c:v>
                </c:pt>
                <c:pt idx="1">
                  <c:v>25000</c:v>
                </c:pt>
                <c:pt idx="2">
                  <c:v>5000</c:v>
                </c:pt>
              </c:numCache>
            </c:numRef>
          </c:val>
          <c:extLst>
            <c:ext xmlns:c16="http://schemas.microsoft.com/office/drawing/2014/chart" uri="{C3380CC4-5D6E-409C-BE32-E72D297353CC}">
              <c16:uniqueId val="{00000001-8C25-E844-8D9A-864F8DA80BE0}"/>
            </c:ext>
          </c:extLst>
        </c:ser>
        <c:ser>
          <c:idx val="2"/>
          <c:order val="2"/>
          <c:tx>
            <c:strRef>
              <c:f>Sheet1!$D$1</c:f>
              <c:strCache>
                <c:ptCount val="1"/>
                <c:pt idx="0">
                  <c:v>2022</c:v>
                </c:pt>
              </c:strCache>
            </c:strRef>
          </c:tx>
          <c:spPr>
            <a:solidFill>
              <a:schemeClr val="accent2"/>
            </a:solidFill>
            <a:ln>
              <a:noFill/>
            </a:ln>
            <a:effectLst/>
          </c:spPr>
          <c:invertIfNegative val="0"/>
          <c:cat>
            <c:strRef>
              <c:f>Sheet1!$A$2:$A$4</c:f>
              <c:strCache>
                <c:ptCount val="3"/>
                <c:pt idx="0">
                  <c:v>Arbeit</c:v>
                </c:pt>
                <c:pt idx="1">
                  <c:v>Materialien</c:v>
                </c:pt>
                <c:pt idx="2">
                  <c:v>Forschung</c:v>
                </c:pt>
              </c:strCache>
            </c:strRef>
          </c:cat>
          <c:val>
            <c:numRef>
              <c:f>Sheet1!$D$2:$D$4</c:f>
              <c:numCache>
                <c:formatCode>#,##0\ "€";[Red]\-#,##0\ "€"</c:formatCode>
                <c:ptCount val="3"/>
                <c:pt idx="0">
                  <c:v>75000</c:v>
                </c:pt>
                <c:pt idx="1">
                  <c:v>27000</c:v>
                </c:pt>
                <c:pt idx="2">
                  <c:v>5000</c:v>
                </c:pt>
              </c:numCache>
            </c:numRef>
          </c:val>
          <c:extLst>
            <c:ext xmlns:c16="http://schemas.microsoft.com/office/drawing/2014/chart" uri="{C3380CC4-5D6E-409C-BE32-E72D297353CC}">
              <c16:uniqueId val="{00000002-8C25-E844-8D9A-864F8DA80BE0}"/>
            </c:ext>
          </c:extLst>
        </c:ser>
        <c:dLbls>
          <c:showLegendKey val="0"/>
          <c:showVal val="0"/>
          <c:showCatName val="0"/>
          <c:showSerName val="0"/>
          <c:showPercent val="0"/>
          <c:showBubbleSize val="0"/>
        </c:dLbls>
        <c:gapWidth val="219"/>
        <c:overlap val="-27"/>
        <c:axId val="1158674543"/>
        <c:axId val="928933407"/>
      </c:barChart>
      <c:catAx>
        <c:axId val="115867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crossAx val="928933407"/>
        <c:crosses val="autoZero"/>
        <c:auto val="1"/>
        <c:lblAlgn val="ctr"/>
        <c:lblOffset val="100"/>
        <c:noMultiLvlLbl val="0"/>
      </c:catAx>
      <c:valAx>
        <c:axId val="928933407"/>
        <c:scaling>
          <c:orientation val="minMax"/>
        </c:scaling>
        <c:delete val="0"/>
        <c:axPos val="l"/>
        <c:majorGridlines>
          <c:spPr>
            <a:ln w="9525" cap="flat" cmpd="sng" algn="ctr">
              <a:solidFill>
                <a:schemeClr val="tx1">
                  <a:lumMod val="15000"/>
                  <a:lumOff val="85000"/>
                </a:schemeClr>
              </a:solidFill>
              <a:round/>
            </a:ln>
            <a:effectLst/>
          </c:spPr>
        </c:majorGridlines>
        <c:numFmt formatCode="[&gt;999999]\ #,,&quot;M&quot;;#,&quot;K&quot;"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crossAx val="115867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090A8EBC54709B28102ADA741699B"/>
        <w:category>
          <w:name w:val="Allgemein"/>
          <w:gallery w:val="placeholder"/>
        </w:category>
        <w:types>
          <w:type w:val="bbPlcHdr"/>
        </w:types>
        <w:behaviors>
          <w:behavior w:val="content"/>
        </w:behaviors>
        <w:guid w:val="{B7266FE2-5392-4A11-A894-9B85A3B9D644}"/>
      </w:docPartPr>
      <w:docPartBody>
        <w:p w:rsidR="00000000" w:rsidRDefault="003F13AA">
          <w:pPr>
            <w:pStyle w:val="77C090A8EBC54709B28102ADA741699B"/>
          </w:pPr>
          <w:r w:rsidRPr="0040112C">
            <w:rPr>
              <w:lang w:bidi="de-DE"/>
            </w:rPr>
            <w:t>Überschrift</w:t>
          </w:r>
        </w:p>
      </w:docPartBody>
    </w:docPart>
    <w:docPart>
      <w:docPartPr>
        <w:name w:val="5283AF6B75614CB38AF464B5E0F771A7"/>
        <w:category>
          <w:name w:val="Allgemein"/>
          <w:gallery w:val="placeholder"/>
        </w:category>
        <w:types>
          <w:type w:val="bbPlcHdr"/>
        </w:types>
        <w:behaviors>
          <w:behavior w:val="content"/>
        </w:behaviors>
        <w:guid w:val="{F5DE4A4C-93ED-47BE-8E9C-E3900A650C16}"/>
      </w:docPartPr>
      <w:docPartBody>
        <w:p w:rsidR="003F13AA" w:rsidRPr="0040112C" w:rsidRDefault="003F13AA" w:rsidP="00B7244E">
          <w:pPr>
            <w:pStyle w:val="Normalwei"/>
          </w:pPr>
          <w:r w:rsidRPr="0040112C">
            <w:rPr>
              <w:lang w:bidi="de-DE"/>
            </w:rPr>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rsidR="00000000" w:rsidRDefault="003F13AA">
          <w:pPr>
            <w:pStyle w:val="5283AF6B75614CB38AF464B5E0F771A7"/>
          </w:pPr>
          <w:r w:rsidRPr="0040112C">
            <w:rPr>
              <w:lang w:bidi="de-DE"/>
            </w:rPr>
            <w:t>Lorem ipsum dolor sit amet consectetur adipiscing. Laoreet suspendisse interdum consectetur libero id faucibus nisl tincidunt. Pharetra massa massa ultricies mi quis hendrerit dolor. Non tellus orci ac auctor augue mauris augue neque gravida</w:t>
          </w:r>
        </w:p>
      </w:docPartBody>
    </w:docPart>
    <w:docPart>
      <w:docPartPr>
        <w:name w:val="C33FD7C9FBC84646BAE3C44397E86D1D"/>
        <w:category>
          <w:name w:val="Allgemein"/>
          <w:gallery w:val="placeholder"/>
        </w:category>
        <w:types>
          <w:type w:val="bbPlcHdr"/>
        </w:types>
        <w:behaviors>
          <w:behavior w:val="content"/>
        </w:behaviors>
        <w:guid w:val="{D4F95581-1CAC-4208-A294-062A15B5C671}"/>
      </w:docPartPr>
      <w:docPartBody>
        <w:p w:rsidR="00000000" w:rsidRDefault="003F13AA">
          <w:pPr>
            <w:pStyle w:val="C33FD7C9FBC84646BAE3C44397E86D1D"/>
          </w:pPr>
          <w:r w:rsidRPr="0040112C">
            <w:rPr>
              <w:lang w:bidi="de-DE"/>
            </w:rPr>
            <w:t>ÜBERSCHRIFT</w:t>
          </w:r>
        </w:p>
      </w:docPartBody>
    </w:docPart>
    <w:docPart>
      <w:docPartPr>
        <w:name w:val="E69B3036CECF43FC980C636D694AEF05"/>
        <w:category>
          <w:name w:val="Allgemein"/>
          <w:gallery w:val="placeholder"/>
        </w:category>
        <w:types>
          <w:type w:val="bbPlcHdr"/>
        </w:types>
        <w:behaviors>
          <w:behavior w:val="content"/>
        </w:behaviors>
        <w:guid w:val="{F2305280-EAB3-47FF-A333-75CC2A2DE1EE}"/>
      </w:docPartPr>
      <w:docPartBody>
        <w:p w:rsidR="00000000" w:rsidRDefault="003F13AA">
          <w:pPr>
            <w:pStyle w:val="E69B3036CECF43FC980C636D694AEF05"/>
          </w:pPr>
          <w:r w:rsidRPr="0040112C">
            <w:rPr>
              <w:lang w:bidi="de-DE"/>
            </w:rPr>
            <w:t>Unterüberschrift</w:t>
          </w:r>
        </w:p>
      </w:docPartBody>
    </w:docPart>
    <w:docPart>
      <w:docPartPr>
        <w:name w:val="C8569C71C37F4F1F9327A67FDA760648"/>
        <w:category>
          <w:name w:val="Allgemein"/>
          <w:gallery w:val="placeholder"/>
        </w:category>
        <w:types>
          <w:type w:val="bbPlcHdr"/>
        </w:types>
        <w:behaviors>
          <w:behavior w:val="content"/>
        </w:behaviors>
        <w:guid w:val="{8C7CA66B-9F22-4B2F-8D46-41DD7F4DE889}"/>
      </w:docPartPr>
      <w:docPartBody>
        <w:p w:rsidR="00000000" w:rsidRDefault="003F13AA">
          <w:pPr>
            <w:pStyle w:val="C8569C71C37F4F1F9327A67FDA760648"/>
          </w:pPr>
          <w:r w:rsidRPr="0040112C">
            <w:rPr>
              <w:lang w:bidi="de-DE"/>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p>
      </w:docPartBody>
    </w:docPart>
    <w:docPart>
      <w:docPartPr>
        <w:name w:val="93109499DEC447C0A29FEE21CA8520DD"/>
        <w:category>
          <w:name w:val="Allgemein"/>
          <w:gallery w:val="placeholder"/>
        </w:category>
        <w:types>
          <w:type w:val="bbPlcHdr"/>
        </w:types>
        <w:behaviors>
          <w:behavior w:val="content"/>
        </w:behaviors>
        <w:guid w:val="{9A7CD7B5-2AFE-4084-A62D-007C059168DB}"/>
      </w:docPartPr>
      <w:docPartBody>
        <w:p w:rsidR="00000000" w:rsidRDefault="003F13AA">
          <w:pPr>
            <w:pStyle w:val="93109499DEC447C0A29FEE21CA8520DD"/>
          </w:pPr>
          <w:r w:rsidRPr="0040112C">
            <w:rPr>
              <w:lang w:bidi="de-DE"/>
            </w:rPr>
            <w:t>Unterüberschrift</w:t>
          </w:r>
        </w:p>
      </w:docPartBody>
    </w:docPart>
    <w:docPart>
      <w:docPartPr>
        <w:name w:val="141C632B30A54636845903DF93000E4C"/>
        <w:category>
          <w:name w:val="Allgemein"/>
          <w:gallery w:val="placeholder"/>
        </w:category>
        <w:types>
          <w:type w:val="bbPlcHdr"/>
        </w:types>
        <w:behaviors>
          <w:behavior w:val="content"/>
        </w:behaviors>
        <w:guid w:val="{D94FD2F3-8C32-4C2A-A956-A86BB87796A3}"/>
      </w:docPartPr>
      <w:docPartBody>
        <w:p w:rsidR="00000000" w:rsidRDefault="003F13AA">
          <w:pPr>
            <w:pStyle w:val="141C632B30A54636845903DF93000E4C"/>
          </w:pPr>
          <w:r w:rsidRPr="0040112C">
            <w:rPr>
              <w:lang w:bidi="de-DE"/>
            </w:rPr>
            <w:t>Lorem ipsum dolor sit amet, consectetur adipiscing elit, sed do eiusmod tempor incididunt ut labore et dolore magna aliqua.Congue mauris rhoncus aenean vel elit. Massa eget egestas purus viverra. Ridiculus mus mauris vitae ultricies leo integer.</w:t>
          </w:r>
        </w:p>
      </w:docPartBody>
    </w:docPart>
    <w:docPart>
      <w:docPartPr>
        <w:name w:val="0D9672DEEDFA41268C75E514609718DD"/>
        <w:category>
          <w:name w:val="Allgemein"/>
          <w:gallery w:val="placeholder"/>
        </w:category>
        <w:types>
          <w:type w:val="bbPlcHdr"/>
        </w:types>
        <w:behaviors>
          <w:behavior w:val="content"/>
        </w:behaviors>
        <w:guid w:val="{EA211268-437F-4734-9E7E-741FEECE3FD6}"/>
      </w:docPartPr>
      <w:docPartBody>
        <w:p w:rsidR="00000000" w:rsidRDefault="003F13AA">
          <w:pPr>
            <w:pStyle w:val="0D9672DEEDFA41268C75E514609718DD"/>
          </w:pPr>
          <w:r w:rsidRPr="0040112C">
            <w:rPr>
              <w:lang w:bidi="de-DE"/>
            </w:rPr>
            <w:t>Unterüberschrift</w:t>
          </w:r>
        </w:p>
      </w:docPartBody>
    </w:docPart>
    <w:docPart>
      <w:docPartPr>
        <w:name w:val="101A0C599C8A41A08F29AE0283DACD87"/>
        <w:category>
          <w:name w:val="Allgemein"/>
          <w:gallery w:val="placeholder"/>
        </w:category>
        <w:types>
          <w:type w:val="bbPlcHdr"/>
        </w:types>
        <w:behaviors>
          <w:behavior w:val="content"/>
        </w:behaviors>
        <w:guid w:val="{D64453F2-1428-4101-B113-D57976A0F04C}"/>
      </w:docPartPr>
      <w:docPartBody>
        <w:p w:rsidR="00000000" w:rsidRDefault="003F13AA">
          <w:pPr>
            <w:pStyle w:val="101A0C599C8A41A08F29AE0283DACD87"/>
          </w:pPr>
          <w:r w:rsidRPr="0040112C">
            <w:rPr>
              <w:lang w:bidi="de-DE"/>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docPartBody>
    </w:docPart>
    <w:docPart>
      <w:docPartPr>
        <w:name w:val="D688FD0FCC6B4F2F8B86FEDE2FBFE67B"/>
        <w:category>
          <w:name w:val="Allgemein"/>
          <w:gallery w:val="placeholder"/>
        </w:category>
        <w:types>
          <w:type w:val="bbPlcHdr"/>
        </w:types>
        <w:behaviors>
          <w:behavior w:val="content"/>
        </w:behaviors>
        <w:guid w:val="{DCDD9694-7AE3-40C2-8227-8F9009009A53}"/>
      </w:docPartPr>
      <w:docPartBody>
        <w:p w:rsidR="00000000" w:rsidRDefault="003F13AA">
          <w:pPr>
            <w:pStyle w:val="D688FD0FCC6B4F2F8B86FEDE2FBFE67B"/>
          </w:pPr>
          <w:r w:rsidRPr="0040112C">
            <w:rPr>
              <w:lang w:bidi="de-DE"/>
            </w:rPr>
            <w:t>Unterüberschrift</w:t>
          </w:r>
        </w:p>
      </w:docPartBody>
    </w:docPart>
    <w:docPart>
      <w:docPartPr>
        <w:name w:val="046C89BB5B274C499A527F78A483CD6E"/>
        <w:category>
          <w:name w:val="Allgemein"/>
          <w:gallery w:val="placeholder"/>
        </w:category>
        <w:types>
          <w:type w:val="bbPlcHdr"/>
        </w:types>
        <w:behaviors>
          <w:behavior w:val="content"/>
        </w:behaviors>
        <w:guid w:val="{F5D7EDDE-2447-4071-BE7A-04BE4A85CF51}"/>
      </w:docPartPr>
      <w:docPartBody>
        <w:p w:rsidR="00000000" w:rsidRDefault="003F13AA">
          <w:pPr>
            <w:pStyle w:val="046C89BB5B274C499A527F78A483CD6E"/>
          </w:pPr>
          <w:r w:rsidRPr="0040112C">
            <w:rPr>
              <w:lang w:bidi="de-DE"/>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403ED7BA5B0A425C9A6B1051260AF283"/>
        <w:category>
          <w:name w:val="Allgemein"/>
          <w:gallery w:val="placeholder"/>
        </w:category>
        <w:types>
          <w:type w:val="bbPlcHdr"/>
        </w:types>
        <w:behaviors>
          <w:behavior w:val="content"/>
        </w:behaviors>
        <w:guid w:val="{0A75B65D-B52B-43AB-A77E-6C0CE6078B07}"/>
      </w:docPartPr>
      <w:docPartBody>
        <w:p w:rsidR="00000000" w:rsidRDefault="003F13AA">
          <w:pPr>
            <w:pStyle w:val="403ED7BA5B0A425C9A6B1051260AF283"/>
          </w:pPr>
          <w:r w:rsidRPr="0040112C">
            <w:rPr>
              <w:lang w:bidi="de-DE"/>
            </w:rPr>
            <w:t>ÜBERSCHRIFT</w:t>
          </w:r>
        </w:p>
      </w:docPartBody>
    </w:docPart>
    <w:docPart>
      <w:docPartPr>
        <w:name w:val="0E57C4C0DDD446B4B9A62908A73A4A3A"/>
        <w:category>
          <w:name w:val="Allgemein"/>
          <w:gallery w:val="placeholder"/>
        </w:category>
        <w:types>
          <w:type w:val="bbPlcHdr"/>
        </w:types>
        <w:behaviors>
          <w:behavior w:val="content"/>
        </w:behaviors>
        <w:guid w:val="{3673E0F2-73DC-4316-8681-8E2C15A81264}"/>
      </w:docPartPr>
      <w:docPartBody>
        <w:p w:rsidR="003F13AA" w:rsidRPr="0040112C" w:rsidRDefault="003F13AA" w:rsidP="00B7244E">
          <w:r w:rsidRPr="0040112C">
            <w:rPr>
              <w:lang w:bidi="de-DE"/>
            </w:rPr>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rsidR="003F13AA" w:rsidRPr="0040112C" w:rsidRDefault="003F13AA" w:rsidP="00B7244E"/>
        <w:p w:rsidR="00000000" w:rsidRDefault="003F13AA">
          <w:pPr>
            <w:pStyle w:val="0E57C4C0DDD446B4B9A62908A73A4A3A"/>
          </w:pPr>
          <w:r w:rsidRPr="0040112C">
            <w:rPr>
              <w:lang w:bidi="de-DE"/>
            </w:rPr>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docPartBody>
    </w:docPart>
    <w:docPart>
      <w:docPartPr>
        <w:name w:val="CAE765302A5247E7B6EA59D04C3EA0A7"/>
        <w:category>
          <w:name w:val="Allgemein"/>
          <w:gallery w:val="placeholder"/>
        </w:category>
        <w:types>
          <w:type w:val="bbPlcHdr"/>
        </w:types>
        <w:behaviors>
          <w:behavior w:val="content"/>
        </w:behaviors>
        <w:guid w:val="{F42B36EE-A47C-4F89-9E37-4544EA83DA98}"/>
      </w:docPartPr>
      <w:docPartBody>
        <w:p w:rsidR="00000000" w:rsidRDefault="003F13AA">
          <w:pPr>
            <w:pStyle w:val="CAE765302A5247E7B6EA59D04C3EA0A7"/>
          </w:pPr>
          <w:r w:rsidRPr="0040112C">
            <w:rPr>
              <w:lang w:bidi="de-DE"/>
            </w:rPr>
            <w:t>Unterüberschrift</w:t>
          </w:r>
        </w:p>
      </w:docPartBody>
    </w:docPart>
    <w:docPart>
      <w:docPartPr>
        <w:name w:val="D85AE70733E54DF1BF2049767AE66706"/>
        <w:category>
          <w:name w:val="Allgemein"/>
          <w:gallery w:val="placeholder"/>
        </w:category>
        <w:types>
          <w:type w:val="bbPlcHdr"/>
        </w:types>
        <w:behaviors>
          <w:behavior w:val="content"/>
        </w:behaviors>
        <w:guid w:val="{F7E47318-185A-46A3-A42F-789F91D79478}"/>
      </w:docPartPr>
      <w:docPartBody>
        <w:p w:rsidR="003F13AA" w:rsidRPr="0040112C" w:rsidRDefault="003F13AA" w:rsidP="00B7244E">
          <w:r w:rsidRPr="0040112C">
            <w:rPr>
              <w:lang w:bidi="de-DE"/>
            </w:rPr>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rsidR="003F13AA" w:rsidRPr="0040112C" w:rsidRDefault="003F13AA" w:rsidP="00B7244E"/>
        <w:p w:rsidR="00000000" w:rsidRDefault="003F13AA">
          <w:pPr>
            <w:pStyle w:val="D85AE70733E54DF1BF2049767AE66706"/>
          </w:pPr>
          <w:r w:rsidRPr="0040112C">
            <w:rPr>
              <w:lang w:bidi="de-DE"/>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C2C088080FED435A875886FD8BDE8042"/>
        <w:category>
          <w:name w:val="Allgemein"/>
          <w:gallery w:val="placeholder"/>
        </w:category>
        <w:types>
          <w:type w:val="bbPlcHdr"/>
        </w:types>
        <w:behaviors>
          <w:behavior w:val="content"/>
        </w:behaviors>
        <w:guid w:val="{19F03F32-BEFC-493A-998F-5BDDA102FB42}"/>
      </w:docPartPr>
      <w:docPartBody>
        <w:p w:rsidR="00000000" w:rsidRDefault="003F13AA">
          <w:pPr>
            <w:pStyle w:val="C2C088080FED435A875886FD8BDE8042"/>
          </w:pPr>
          <w:r w:rsidRPr="0040112C">
            <w:rPr>
              <w:lang w:bidi="de-DE"/>
            </w:rPr>
            <w:t>Beschreibung</w:t>
          </w:r>
        </w:p>
      </w:docPartBody>
    </w:docPart>
    <w:docPart>
      <w:docPartPr>
        <w:name w:val="69216C6DAE3642B5842E8ADB8EE77280"/>
        <w:category>
          <w:name w:val="Allgemein"/>
          <w:gallery w:val="placeholder"/>
        </w:category>
        <w:types>
          <w:type w:val="bbPlcHdr"/>
        </w:types>
        <w:behaviors>
          <w:behavior w:val="content"/>
        </w:behaviors>
        <w:guid w:val="{9EB86393-56B4-4754-9637-D532A305B215}"/>
      </w:docPartPr>
      <w:docPartBody>
        <w:p w:rsidR="00000000" w:rsidRDefault="003F13AA">
          <w:pPr>
            <w:pStyle w:val="69216C6DAE3642B5842E8ADB8EE77280"/>
          </w:pPr>
          <w:r w:rsidRPr="0040112C">
            <w:rPr>
              <w:lang w:bidi="de-DE"/>
            </w:rPr>
            <w:t>Lorem Ipsum ist einfach Platzhaltertext der Druck- und Schriftsetzungsindustrie.</w:t>
          </w:r>
        </w:p>
      </w:docPartBody>
    </w:docPart>
    <w:docPart>
      <w:docPartPr>
        <w:name w:val="79874B1F59E34EA38409B49E4DF4D830"/>
        <w:category>
          <w:name w:val="Allgemein"/>
          <w:gallery w:val="placeholder"/>
        </w:category>
        <w:types>
          <w:type w:val="bbPlcHdr"/>
        </w:types>
        <w:behaviors>
          <w:behavior w:val="content"/>
        </w:behaviors>
        <w:guid w:val="{ADF116F3-D801-40EA-AFB0-F50088301E3F}"/>
      </w:docPartPr>
      <w:docPartBody>
        <w:p w:rsidR="00000000" w:rsidRDefault="003F13AA">
          <w:pPr>
            <w:pStyle w:val="79874B1F59E34EA38409B49E4DF4D830"/>
          </w:pPr>
          <w:r w:rsidRPr="0040112C">
            <w:rPr>
              <w:lang w:bidi="de-DE"/>
            </w:rPr>
            <w:t>Beschreibung</w:t>
          </w:r>
        </w:p>
      </w:docPartBody>
    </w:docPart>
    <w:docPart>
      <w:docPartPr>
        <w:name w:val="CD3E170C402D46C6B38D0B3ECD7393CF"/>
        <w:category>
          <w:name w:val="Allgemein"/>
          <w:gallery w:val="placeholder"/>
        </w:category>
        <w:types>
          <w:type w:val="bbPlcHdr"/>
        </w:types>
        <w:behaviors>
          <w:behavior w:val="content"/>
        </w:behaviors>
        <w:guid w:val="{934FFFC1-4527-48E4-A084-0FC3102AA104}"/>
      </w:docPartPr>
      <w:docPartBody>
        <w:p w:rsidR="00000000" w:rsidRDefault="003F13AA">
          <w:pPr>
            <w:pStyle w:val="CD3E170C402D46C6B38D0B3ECD7393CF"/>
          </w:pPr>
          <w:r w:rsidRPr="0040112C">
            <w:rPr>
              <w:lang w:bidi="de-DE"/>
            </w:rPr>
            <w:t>Lorem Ipsum ist einfach Platzhaltertext der Druck- und Schriftsetzungsindustrie.</w:t>
          </w:r>
        </w:p>
      </w:docPartBody>
    </w:docPart>
    <w:docPart>
      <w:docPartPr>
        <w:name w:val="A7DC4F2B893D4842877FAE03F32397CE"/>
        <w:category>
          <w:name w:val="Allgemein"/>
          <w:gallery w:val="placeholder"/>
        </w:category>
        <w:types>
          <w:type w:val="bbPlcHdr"/>
        </w:types>
        <w:behaviors>
          <w:behavior w:val="content"/>
        </w:behaviors>
        <w:guid w:val="{F035D922-06D6-4E1C-B15E-7F2D482571B6}"/>
      </w:docPartPr>
      <w:docPartBody>
        <w:p w:rsidR="00000000" w:rsidRDefault="003F13AA">
          <w:pPr>
            <w:pStyle w:val="A7DC4F2B893D4842877FAE03F32397CE"/>
          </w:pPr>
          <w:r w:rsidRPr="0040112C">
            <w:rPr>
              <w:lang w:bidi="de-DE"/>
            </w:rPr>
            <w:t>Beschreibung</w:t>
          </w:r>
        </w:p>
      </w:docPartBody>
    </w:docPart>
    <w:docPart>
      <w:docPartPr>
        <w:name w:val="4E8D6D44F2004863A63FF52D2A1A36A6"/>
        <w:category>
          <w:name w:val="Allgemein"/>
          <w:gallery w:val="placeholder"/>
        </w:category>
        <w:types>
          <w:type w:val="bbPlcHdr"/>
        </w:types>
        <w:behaviors>
          <w:behavior w:val="content"/>
        </w:behaviors>
        <w:guid w:val="{6C6B59AE-97B9-4BBC-B162-49730FF708EB}"/>
      </w:docPartPr>
      <w:docPartBody>
        <w:p w:rsidR="00000000" w:rsidRDefault="003F13AA">
          <w:pPr>
            <w:pStyle w:val="4E8D6D44F2004863A63FF52D2A1A36A6"/>
          </w:pPr>
          <w:r w:rsidRPr="0040112C">
            <w:rPr>
              <w:lang w:bidi="de-DE"/>
            </w:rPr>
            <w:t>Lorem Ipsum ist einfach Platzhaltertext der Druck- und Schriftsetzungsindustrie.</w:t>
          </w:r>
        </w:p>
      </w:docPartBody>
    </w:docPart>
    <w:docPart>
      <w:docPartPr>
        <w:name w:val="5BAD0394311A4952B5275EC02B968B66"/>
        <w:category>
          <w:name w:val="Allgemein"/>
          <w:gallery w:val="placeholder"/>
        </w:category>
        <w:types>
          <w:type w:val="bbPlcHdr"/>
        </w:types>
        <w:behaviors>
          <w:behavior w:val="content"/>
        </w:behaviors>
        <w:guid w:val="{F70A1454-BC1A-4F0B-B459-6A04D1F51FB4}"/>
      </w:docPartPr>
      <w:docPartBody>
        <w:p w:rsidR="00000000" w:rsidRDefault="003F13AA">
          <w:pPr>
            <w:pStyle w:val="5BAD0394311A4952B5275EC02B968B66"/>
          </w:pPr>
          <w:r w:rsidRPr="0040112C">
            <w:rPr>
              <w:lang w:bidi="de-DE"/>
            </w:rPr>
            <w:t>ÜBERSCHRIFT</w:t>
          </w:r>
        </w:p>
      </w:docPartBody>
    </w:docPart>
    <w:docPart>
      <w:docPartPr>
        <w:name w:val="72292FDCE4DC4A73B614812B58FB1381"/>
        <w:category>
          <w:name w:val="Allgemein"/>
          <w:gallery w:val="placeholder"/>
        </w:category>
        <w:types>
          <w:type w:val="bbPlcHdr"/>
        </w:types>
        <w:behaviors>
          <w:behavior w:val="content"/>
        </w:behaviors>
        <w:guid w:val="{B1148187-AC59-4429-BEF2-7A45EC831D36}"/>
      </w:docPartPr>
      <w:docPartBody>
        <w:p w:rsidR="003F13AA" w:rsidRPr="0040112C" w:rsidRDefault="003F13AA" w:rsidP="002A5BA5">
          <w:r w:rsidRPr="0040112C">
            <w:rPr>
              <w:lang w:bidi="de-DE"/>
            </w:rP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rsidR="003F13AA" w:rsidRPr="0040112C" w:rsidRDefault="003F13AA" w:rsidP="002A5BA5"/>
        <w:p w:rsidR="00000000" w:rsidRDefault="003F13AA">
          <w:pPr>
            <w:pStyle w:val="72292FDCE4DC4A73B614812B58FB1381"/>
          </w:pPr>
          <w:r w:rsidRPr="0040112C">
            <w:rPr>
              <w:lang w:bidi="de-DE"/>
            </w:rPr>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docPartBody>
    </w:docPart>
    <w:docPart>
      <w:docPartPr>
        <w:name w:val="3A8643CF48CC4E319933E9E030BF93B0"/>
        <w:category>
          <w:name w:val="Allgemein"/>
          <w:gallery w:val="placeholder"/>
        </w:category>
        <w:types>
          <w:type w:val="bbPlcHdr"/>
        </w:types>
        <w:behaviors>
          <w:behavior w:val="content"/>
        </w:behaviors>
        <w:guid w:val="{91CB8C6D-C1E3-4ABC-9754-1F2B4AE227D6}"/>
      </w:docPartPr>
      <w:docPartBody>
        <w:p w:rsidR="00000000" w:rsidRDefault="003F13AA">
          <w:pPr>
            <w:pStyle w:val="3A8643CF48CC4E319933E9E030BF93B0"/>
          </w:pPr>
          <w:r w:rsidRPr="0040112C">
            <w:rPr>
              <w:lang w:bidi="de-DE"/>
            </w:rPr>
            <w:t>Lorem ipsum dolor sit amet, consectetur adipiscing elit, sed do eiusmod tempor incididunt.</w:t>
          </w:r>
        </w:p>
      </w:docPartBody>
    </w:docPart>
    <w:docPart>
      <w:docPartPr>
        <w:name w:val="53661983A66E4AD183CF95F1524AD59A"/>
        <w:category>
          <w:name w:val="Allgemein"/>
          <w:gallery w:val="placeholder"/>
        </w:category>
        <w:types>
          <w:type w:val="bbPlcHdr"/>
        </w:types>
        <w:behaviors>
          <w:behavior w:val="content"/>
        </w:behaviors>
        <w:guid w:val="{02DAAF6C-05DD-4798-8359-DCE7AA6D5BED}"/>
      </w:docPartPr>
      <w:docPartBody>
        <w:p w:rsidR="003F13AA" w:rsidRPr="0040112C" w:rsidRDefault="003F13AA" w:rsidP="002A5BA5">
          <w:r w:rsidRPr="0040112C">
            <w:rPr>
              <w:lang w:bidi="de-DE"/>
            </w:rPr>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rsidR="003F13AA" w:rsidRPr="0040112C" w:rsidRDefault="003F13AA" w:rsidP="002A5BA5"/>
        <w:p w:rsidR="00000000" w:rsidRDefault="003F13AA">
          <w:pPr>
            <w:pStyle w:val="53661983A66E4AD183CF95F1524AD59A"/>
          </w:pPr>
          <w:r w:rsidRPr="0040112C">
            <w:rPr>
              <w:lang w:bidi="de-DE"/>
            </w:rPr>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docPartBody>
    </w:docPart>
    <w:docPart>
      <w:docPartPr>
        <w:name w:val="5F9E5A6F34934296A8741DBF4498AE20"/>
        <w:category>
          <w:name w:val="Allgemein"/>
          <w:gallery w:val="placeholder"/>
        </w:category>
        <w:types>
          <w:type w:val="bbPlcHdr"/>
        </w:types>
        <w:behaviors>
          <w:behavior w:val="content"/>
        </w:behaviors>
        <w:guid w:val="{A7D58A5E-F6D1-49CE-877E-0EC61455F2A2}"/>
      </w:docPartPr>
      <w:docPartBody>
        <w:p w:rsidR="00000000" w:rsidRDefault="003F13AA">
          <w:pPr>
            <w:pStyle w:val="5F9E5A6F34934296A8741DBF4498AE20"/>
          </w:pPr>
          <w:r w:rsidRPr="0040112C">
            <w:rPr>
              <w:lang w:bidi="de-DE"/>
            </w:rPr>
            <w:t>ÜBERSCHRIFT</w:t>
          </w:r>
        </w:p>
      </w:docPartBody>
    </w:docPart>
    <w:docPart>
      <w:docPartPr>
        <w:name w:val="10BDAD3BD8BC4B8496419F49588EE2D0"/>
        <w:category>
          <w:name w:val="Allgemein"/>
          <w:gallery w:val="placeholder"/>
        </w:category>
        <w:types>
          <w:type w:val="bbPlcHdr"/>
        </w:types>
        <w:behaviors>
          <w:behavior w:val="content"/>
        </w:behaviors>
        <w:guid w:val="{531D49A9-C05D-427E-842B-F633ED279FA6}"/>
      </w:docPartPr>
      <w:docPartBody>
        <w:p w:rsidR="003F13AA" w:rsidRPr="0040112C" w:rsidRDefault="003F13AA" w:rsidP="00B7244E">
          <w:r w:rsidRPr="0040112C">
            <w:rPr>
              <w:lang w:bidi="de-DE"/>
            </w:rP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rsidR="003F13AA" w:rsidRPr="0040112C" w:rsidRDefault="003F13AA" w:rsidP="00B7244E"/>
        <w:p w:rsidR="003F13AA" w:rsidRPr="0040112C" w:rsidRDefault="003F13AA" w:rsidP="00B7244E">
          <w:r w:rsidRPr="0040112C">
            <w:rPr>
              <w:lang w:bidi="de-DE"/>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rsidR="003F13AA" w:rsidRPr="0040112C" w:rsidRDefault="003F13AA" w:rsidP="00B7244E"/>
        <w:p w:rsidR="00000000" w:rsidRDefault="003F13AA">
          <w:pPr>
            <w:pStyle w:val="10BDAD3BD8BC4B8496419F49588EE2D0"/>
          </w:pPr>
          <w:r w:rsidRPr="0040112C">
            <w:rPr>
              <w:lang w:bidi="de-DE"/>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49025C0ACA944D3C86FFC604D3AAD89C"/>
        <w:category>
          <w:name w:val="Allgemein"/>
          <w:gallery w:val="placeholder"/>
        </w:category>
        <w:types>
          <w:type w:val="bbPlcHdr"/>
        </w:types>
        <w:behaviors>
          <w:behavior w:val="content"/>
        </w:behaviors>
        <w:guid w:val="{F366F74B-59AF-4502-B504-CE7568FB9B49}"/>
      </w:docPartPr>
      <w:docPartBody>
        <w:p w:rsidR="00000000" w:rsidRDefault="003F13AA">
          <w:pPr>
            <w:pStyle w:val="49025C0ACA944D3C86FFC604D3AAD89C"/>
          </w:pPr>
          <w:r w:rsidRPr="0040112C">
            <w:rPr>
              <w:lang w:bidi="de-DE"/>
            </w:rPr>
            <w:t>2020</w:t>
          </w:r>
        </w:p>
      </w:docPartBody>
    </w:docPart>
    <w:docPart>
      <w:docPartPr>
        <w:name w:val="C42AB33B2F85440192E75DE0C839DF6B"/>
        <w:category>
          <w:name w:val="Allgemein"/>
          <w:gallery w:val="placeholder"/>
        </w:category>
        <w:types>
          <w:type w:val="bbPlcHdr"/>
        </w:types>
        <w:behaviors>
          <w:behavior w:val="content"/>
        </w:behaviors>
        <w:guid w:val="{5E22298F-9E58-43F9-93E4-C840567D92C9}"/>
      </w:docPartPr>
      <w:docPartBody>
        <w:p w:rsidR="00000000" w:rsidRDefault="003F13AA">
          <w:pPr>
            <w:pStyle w:val="C42AB33B2F85440192E75DE0C839DF6B"/>
          </w:pPr>
          <w:r w:rsidRPr="0040112C">
            <w:rPr>
              <w:lang w:bidi="de-DE"/>
            </w:rPr>
            <w:t>2021</w:t>
          </w:r>
        </w:p>
      </w:docPartBody>
    </w:docPart>
    <w:docPart>
      <w:docPartPr>
        <w:name w:val="1E079C67A5E54293ACDC1624F77FFC25"/>
        <w:category>
          <w:name w:val="Allgemein"/>
          <w:gallery w:val="placeholder"/>
        </w:category>
        <w:types>
          <w:type w:val="bbPlcHdr"/>
        </w:types>
        <w:behaviors>
          <w:behavior w:val="content"/>
        </w:behaviors>
        <w:guid w:val="{3AB4B292-786A-4732-9DC0-10D8DE35F47A}"/>
      </w:docPartPr>
      <w:docPartBody>
        <w:p w:rsidR="00000000" w:rsidRDefault="003F13AA">
          <w:pPr>
            <w:pStyle w:val="1E079C67A5E54293ACDC1624F77FFC25"/>
          </w:pPr>
          <w:r w:rsidRPr="0040112C">
            <w:rPr>
              <w:lang w:bidi="de-DE"/>
            </w:rPr>
            <w:t>2022</w:t>
          </w:r>
        </w:p>
      </w:docPartBody>
    </w:docPart>
    <w:docPart>
      <w:docPartPr>
        <w:name w:val="0AC9998E51A141749C84A2DD9C0B3948"/>
        <w:category>
          <w:name w:val="Allgemein"/>
          <w:gallery w:val="placeholder"/>
        </w:category>
        <w:types>
          <w:type w:val="bbPlcHdr"/>
        </w:types>
        <w:behaviors>
          <w:behavior w:val="content"/>
        </w:behaviors>
        <w:guid w:val="{FF931DB3-0B2D-4178-9AA0-45972F1F2A33}"/>
      </w:docPartPr>
      <w:docPartBody>
        <w:p w:rsidR="00000000" w:rsidRDefault="003F13AA">
          <w:pPr>
            <w:pStyle w:val="0AC9998E51A141749C84A2DD9C0B3948"/>
          </w:pPr>
          <w:r w:rsidRPr="0040112C">
            <w:rPr>
              <w:lang w:bidi="de-DE"/>
            </w:rPr>
            <w:t>Arbeit</w:t>
          </w:r>
        </w:p>
      </w:docPartBody>
    </w:docPart>
    <w:docPart>
      <w:docPartPr>
        <w:name w:val="0BE258E825F2408CAA12BD363F434BC0"/>
        <w:category>
          <w:name w:val="Allgemein"/>
          <w:gallery w:val="placeholder"/>
        </w:category>
        <w:types>
          <w:type w:val="bbPlcHdr"/>
        </w:types>
        <w:behaviors>
          <w:behavior w:val="content"/>
        </w:behaviors>
        <w:guid w:val="{A3AD5889-BF50-4D30-9A14-CF266C504BEF}"/>
      </w:docPartPr>
      <w:docPartBody>
        <w:p w:rsidR="00000000" w:rsidRDefault="003F13AA">
          <w:pPr>
            <w:pStyle w:val="0BE258E825F2408CAA12BD363F434BC0"/>
          </w:pPr>
          <w:r w:rsidRPr="0040112C">
            <w:rPr>
              <w:lang w:bidi="de-DE"/>
            </w:rPr>
            <w:t>50.000 €</w:t>
          </w:r>
        </w:p>
      </w:docPartBody>
    </w:docPart>
    <w:docPart>
      <w:docPartPr>
        <w:name w:val="77E2A466ADDE431F93B667311D0D13E0"/>
        <w:category>
          <w:name w:val="Allgemein"/>
          <w:gallery w:val="placeholder"/>
        </w:category>
        <w:types>
          <w:type w:val="bbPlcHdr"/>
        </w:types>
        <w:behaviors>
          <w:behavior w:val="content"/>
        </w:behaviors>
        <w:guid w:val="{AFACACA2-7B92-4F70-9194-39B5EF5D4BC9}"/>
      </w:docPartPr>
      <w:docPartBody>
        <w:p w:rsidR="00000000" w:rsidRDefault="003F13AA">
          <w:pPr>
            <w:pStyle w:val="77E2A466ADDE431F93B667311D0D13E0"/>
          </w:pPr>
          <w:r w:rsidRPr="0040112C">
            <w:rPr>
              <w:lang w:bidi="de-DE"/>
            </w:rPr>
            <w:t>50.000 €</w:t>
          </w:r>
        </w:p>
      </w:docPartBody>
    </w:docPart>
    <w:docPart>
      <w:docPartPr>
        <w:name w:val="A4621ACA6A7641BD830419BA7AE76820"/>
        <w:category>
          <w:name w:val="Allgemein"/>
          <w:gallery w:val="placeholder"/>
        </w:category>
        <w:types>
          <w:type w:val="bbPlcHdr"/>
        </w:types>
        <w:behaviors>
          <w:behavior w:val="content"/>
        </w:behaviors>
        <w:guid w:val="{EC150BD4-351E-4F03-A8CF-82A9313DA84F}"/>
      </w:docPartPr>
      <w:docPartBody>
        <w:p w:rsidR="00000000" w:rsidRDefault="003F13AA">
          <w:pPr>
            <w:pStyle w:val="A4621ACA6A7641BD830419BA7AE76820"/>
          </w:pPr>
          <w:r w:rsidRPr="0040112C">
            <w:rPr>
              <w:lang w:bidi="de-DE"/>
            </w:rPr>
            <w:t>75.000 €</w:t>
          </w:r>
        </w:p>
      </w:docPartBody>
    </w:docPart>
    <w:docPart>
      <w:docPartPr>
        <w:name w:val="DA424C943F23409FAF7D6B511A1254F4"/>
        <w:category>
          <w:name w:val="Allgemein"/>
          <w:gallery w:val="placeholder"/>
        </w:category>
        <w:types>
          <w:type w:val="bbPlcHdr"/>
        </w:types>
        <w:behaviors>
          <w:behavior w:val="content"/>
        </w:behaviors>
        <w:guid w:val="{3C32A0CE-D408-4517-B4C4-B92B366EA6B6}"/>
      </w:docPartPr>
      <w:docPartBody>
        <w:p w:rsidR="00000000" w:rsidRDefault="003F13AA">
          <w:pPr>
            <w:pStyle w:val="DA424C943F23409FAF7D6B511A1254F4"/>
          </w:pPr>
          <w:r w:rsidRPr="0040112C">
            <w:rPr>
              <w:lang w:bidi="de-DE"/>
            </w:rPr>
            <w:t>Materialien</w:t>
          </w:r>
        </w:p>
      </w:docPartBody>
    </w:docPart>
    <w:docPart>
      <w:docPartPr>
        <w:name w:val="6C57B9FCD39244799EB4FC3630DA42AC"/>
        <w:category>
          <w:name w:val="Allgemein"/>
          <w:gallery w:val="placeholder"/>
        </w:category>
        <w:types>
          <w:type w:val="bbPlcHdr"/>
        </w:types>
        <w:behaviors>
          <w:behavior w:val="content"/>
        </w:behaviors>
        <w:guid w:val="{58723540-3356-4366-A563-79F34FC901B8}"/>
      </w:docPartPr>
      <w:docPartBody>
        <w:p w:rsidR="00000000" w:rsidRDefault="003F13AA">
          <w:pPr>
            <w:pStyle w:val="6C57B9FCD39244799EB4FC3630DA42AC"/>
          </w:pPr>
          <w:r w:rsidRPr="0040112C">
            <w:rPr>
              <w:lang w:bidi="de-DE"/>
            </w:rPr>
            <w:t>20.000 €</w:t>
          </w:r>
        </w:p>
      </w:docPartBody>
    </w:docPart>
    <w:docPart>
      <w:docPartPr>
        <w:name w:val="091188867F4544F3A31D2E0103E5D13E"/>
        <w:category>
          <w:name w:val="Allgemein"/>
          <w:gallery w:val="placeholder"/>
        </w:category>
        <w:types>
          <w:type w:val="bbPlcHdr"/>
        </w:types>
        <w:behaviors>
          <w:behavior w:val="content"/>
        </w:behaviors>
        <w:guid w:val="{385C1808-A8BA-4627-8843-4B3C54612FED}"/>
      </w:docPartPr>
      <w:docPartBody>
        <w:p w:rsidR="00000000" w:rsidRDefault="003F13AA">
          <w:pPr>
            <w:pStyle w:val="091188867F4544F3A31D2E0103E5D13E"/>
          </w:pPr>
          <w:r w:rsidRPr="0040112C">
            <w:rPr>
              <w:lang w:bidi="de-DE"/>
            </w:rPr>
            <w:t>25.000 €</w:t>
          </w:r>
        </w:p>
      </w:docPartBody>
    </w:docPart>
    <w:docPart>
      <w:docPartPr>
        <w:name w:val="B55F2505C609429AA2CE618E9A69E7D7"/>
        <w:category>
          <w:name w:val="Allgemein"/>
          <w:gallery w:val="placeholder"/>
        </w:category>
        <w:types>
          <w:type w:val="bbPlcHdr"/>
        </w:types>
        <w:behaviors>
          <w:behavior w:val="content"/>
        </w:behaviors>
        <w:guid w:val="{6A5471A8-9238-470F-8ABC-2DDD428F6975}"/>
      </w:docPartPr>
      <w:docPartBody>
        <w:p w:rsidR="00000000" w:rsidRDefault="003F13AA">
          <w:pPr>
            <w:pStyle w:val="B55F2505C609429AA2CE618E9A69E7D7"/>
          </w:pPr>
          <w:r w:rsidRPr="0040112C">
            <w:rPr>
              <w:lang w:bidi="de-DE"/>
            </w:rPr>
            <w:t>27.000 €</w:t>
          </w:r>
        </w:p>
      </w:docPartBody>
    </w:docPart>
    <w:docPart>
      <w:docPartPr>
        <w:name w:val="BD9671D4DECD494FB44C2E6D5374A1ED"/>
        <w:category>
          <w:name w:val="Allgemein"/>
          <w:gallery w:val="placeholder"/>
        </w:category>
        <w:types>
          <w:type w:val="bbPlcHdr"/>
        </w:types>
        <w:behaviors>
          <w:behavior w:val="content"/>
        </w:behaviors>
        <w:guid w:val="{35B26E08-294F-4A80-B080-C6E2EC3CD864}"/>
      </w:docPartPr>
      <w:docPartBody>
        <w:p w:rsidR="00000000" w:rsidRDefault="003F13AA">
          <w:pPr>
            <w:pStyle w:val="BD9671D4DECD494FB44C2E6D5374A1ED"/>
          </w:pPr>
          <w:r w:rsidRPr="0040112C">
            <w:rPr>
              <w:lang w:bidi="de-DE"/>
            </w:rPr>
            <w:t>Forschung</w:t>
          </w:r>
        </w:p>
      </w:docPartBody>
    </w:docPart>
    <w:docPart>
      <w:docPartPr>
        <w:name w:val="308AEF64AA4647C9842600A9E88B5BC6"/>
        <w:category>
          <w:name w:val="Allgemein"/>
          <w:gallery w:val="placeholder"/>
        </w:category>
        <w:types>
          <w:type w:val="bbPlcHdr"/>
        </w:types>
        <w:behaviors>
          <w:behavior w:val="content"/>
        </w:behaviors>
        <w:guid w:val="{77D18E53-08DA-4418-8FF0-4A6E56A3566D}"/>
      </w:docPartPr>
      <w:docPartBody>
        <w:p w:rsidR="00000000" w:rsidRDefault="003F13AA">
          <w:pPr>
            <w:pStyle w:val="308AEF64AA4647C9842600A9E88B5BC6"/>
          </w:pPr>
          <w:r w:rsidRPr="0040112C">
            <w:rPr>
              <w:lang w:bidi="de-DE"/>
            </w:rPr>
            <w:t>10.000 €</w:t>
          </w:r>
        </w:p>
      </w:docPartBody>
    </w:docPart>
    <w:docPart>
      <w:docPartPr>
        <w:name w:val="A47B4B5175FE4EA0BF4E3B3D14C4D898"/>
        <w:category>
          <w:name w:val="Allgemein"/>
          <w:gallery w:val="placeholder"/>
        </w:category>
        <w:types>
          <w:type w:val="bbPlcHdr"/>
        </w:types>
        <w:behaviors>
          <w:behavior w:val="content"/>
        </w:behaviors>
        <w:guid w:val="{1B8C9ECC-CD9A-472C-8B3B-0EB34A385AA6}"/>
      </w:docPartPr>
      <w:docPartBody>
        <w:p w:rsidR="00000000" w:rsidRDefault="003F13AA">
          <w:pPr>
            <w:pStyle w:val="A47B4B5175FE4EA0BF4E3B3D14C4D898"/>
          </w:pPr>
          <w:r w:rsidRPr="0040112C">
            <w:rPr>
              <w:lang w:bidi="de-DE"/>
            </w:rPr>
            <w:t>5.000 €</w:t>
          </w:r>
        </w:p>
      </w:docPartBody>
    </w:docPart>
    <w:docPart>
      <w:docPartPr>
        <w:name w:val="17D66EAF4700422FA6FA54C7C35DB0FF"/>
        <w:category>
          <w:name w:val="Allgemein"/>
          <w:gallery w:val="placeholder"/>
        </w:category>
        <w:types>
          <w:type w:val="bbPlcHdr"/>
        </w:types>
        <w:behaviors>
          <w:behavior w:val="content"/>
        </w:behaviors>
        <w:guid w:val="{88A2A518-3843-4F4D-8A3F-1AC25DC62DE1}"/>
      </w:docPartPr>
      <w:docPartBody>
        <w:p w:rsidR="00000000" w:rsidRDefault="003F13AA">
          <w:pPr>
            <w:pStyle w:val="17D66EAF4700422FA6FA54C7C35DB0FF"/>
          </w:pPr>
          <w:r w:rsidRPr="0040112C">
            <w:rPr>
              <w:lang w:bidi="de-DE"/>
            </w:rPr>
            <w:t>5.000 €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7CBCF48AC974608AA53084F555D95D0">
    <w:name w:val="27CBCF48AC974608AA53084F555D95D0"/>
  </w:style>
  <w:style w:type="paragraph" w:customStyle="1" w:styleId="A6AAF3EB111940B1A6D803F5B4793CB7">
    <w:name w:val="A6AAF3EB111940B1A6D803F5B4793CB7"/>
  </w:style>
  <w:style w:type="paragraph" w:customStyle="1" w:styleId="A6E77A01005D408BB96A4BEBA92C9441">
    <w:name w:val="A6E77A01005D408BB96A4BEBA92C9441"/>
  </w:style>
  <w:style w:type="paragraph" w:customStyle="1" w:styleId="57F3A6E3F28C46E7851CDEFEBF91B9F6">
    <w:name w:val="57F3A6E3F28C46E7851CDEFEBF91B9F6"/>
  </w:style>
  <w:style w:type="paragraph" w:customStyle="1" w:styleId="77C090A8EBC54709B28102ADA741699B">
    <w:name w:val="77C090A8EBC54709B28102ADA741699B"/>
  </w:style>
  <w:style w:type="paragraph" w:customStyle="1" w:styleId="Normalwei">
    <w:name w:val="Normal weiß"/>
    <w:basedOn w:val="Standard"/>
    <w:uiPriority w:val="6"/>
    <w:qFormat/>
    <w:pPr>
      <w:spacing w:after="240" w:line="240" w:lineRule="auto"/>
    </w:pPr>
    <w:rPr>
      <w:rFonts w:eastAsiaTheme="minorHAnsi"/>
      <w:color w:val="FFFFFF" w:themeColor="background1"/>
      <w:sz w:val="24"/>
      <w:szCs w:val="28"/>
      <w:lang w:val="de-DE" w:eastAsia="en-US"/>
    </w:rPr>
  </w:style>
  <w:style w:type="paragraph" w:customStyle="1" w:styleId="5283AF6B75614CB38AF464B5E0F771A7">
    <w:name w:val="5283AF6B75614CB38AF464B5E0F771A7"/>
  </w:style>
  <w:style w:type="paragraph" w:customStyle="1" w:styleId="C33FD7C9FBC84646BAE3C44397E86D1D">
    <w:name w:val="C33FD7C9FBC84646BAE3C44397E86D1D"/>
  </w:style>
  <w:style w:type="paragraph" w:customStyle="1" w:styleId="E69B3036CECF43FC980C636D694AEF05">
    <w:name w:val="E69B3036CECF43FC980C636D694AEF05"/>
  </w:style>
  <w:style w:type="paragraph" w:customStyle="1" w:styleId="C8569C71C37F4F1F9327A67FDA760648">
    <w:name w:val="C8569C71C37F4F1F9327A67FDA760648"/>
  </w:style>
  <w:style w:type="paragraph" w:customStyle="1" w:styleId="93109499DEC447C0A29FEE21CA8520DD">
    <w:name w:val="93109499DEC447C0A29FEE21CA8520DD"/>
  </w:style>
  <w:style w:type="paragraph" w:customStyle="1" w:styleId="141C632B30A54636845903DF93000E4C">
    <w:name w:val="141C632B30A54636845903DF93000E4C"/>
  </w:style>
  <w:style w:type="paragraph" w:customStyle="1" w:styleId="0D9672DEEDFA41268C75E514609718DD">
    <w:name w:val="0D9672DEEDFA41268C75E514609718DD"/>
  </w:style>
  <w:style w:type="paragraph" w:customStyle="1" w:styleId="101A0C599C8A41A08F29AE0283DACD87">
    <w:name w:val="101A0C599C8A41A08F29AE0283DACD87"/>
  </w:style>
  <w:style w:type="paragraph" w:customStyle="1" w:styleId="D688FD0FCC6B4F2F8B86FEDE2FBFE67B">
    <w:name w:val="D688FD0FCC6B4F2F8B86FEDE2FBFE67B"/>
  </w:style>
  <w:style w:type="paragraph" w:customStyle="1" w:styleId="046C89BB5B274C499A527F78A483CD6E">
    <w:name w:val="046C89BB5B274C499A527F78A483CD6E"/>
  </w:style>
  <w:style w:type="paragraph" w:customStyle="1" w:styleId="403ED7BA5B0A425C9A6B1051260AF283">
    <w:name w:val="403ED7BA5B0A425C9A6B1051260AF283"/>
  </w:style>
  <w:style w:type="paragraph" w:customStyle="1" w:styleId="0E57C4C0DDD446B4B9A62908A73A4A3A">
    <w:name w:val="0E57C4C0DDD446B4B9A62908A73A4A3A"/>
  </w:style>
  <w:style w:type="paragraph" w:customStyle="1" w:styleId="CAE765302A5247E7B6EA59D04C3EA0A7">
    <w:name w:val="CAE765302A5247E7B6EA59D04C3EA0A7"/>
  </w:style>
  <w:style w:type="paragraph" w:customStyle="1" w:styleId="D85AE70733E54DF1BF2049767AE66706">
    <w:name w:val="D85AE70733E54DF1BF2049767AE66706"/>
  </w:style>
  <w:style w:type="paragraph" w:customStyle="1" w:styleId="C2C088080FED435A875886FD8BDE8042">
    <w:name w:val="C2C088080FED435A875886FD8BDE8042"/>
  </w:style>
  <w:style w:type="paragraph" w:customStyle="1" w:styleId="69216C6DAE3642B5842E8ADB8EE77280">
    <w:name w:val="69216C6DAE3642B5842E8ADB8EE77280"/>
  </w:style>
  <w:style w:type="paragraph" w:customStyle="1" w:styleId="79874B1F59E34EA38409B49E4DF4D830">
    <w:name w:val="79874B1F59E34EA38409B49E4DF4D830"/>
  </w:style>
  <w:style w:type="paragraph" w:customStyle="1" w:styleId="CD3E170C402D46C6B38D0B3ECD7393CF">
    <w:name w:val="CD3E170C402D46C6B38D0B3ECD7393CF"/>
  </w:style>
  <w:style w:type="paragraph" w:customStyle="1" w:styleId="A7DC4F2B893D4842877FAE03F32397CE">
    <w:name w:val="A7DC4F2B893D4842877FAE03F32397CE"/>
  </w:style>
  <w:style w:type="paragraph" w:customStyle="1" w:styleId="4E8D6D44F2004863A63FF52D2A1A36A6">
    <w:name w:val="4E8D6D44F2004863A63FF52D2A1A36A6"/>
  </w:style>
  <w:style w:type="paragraph" w:customStyle="1" w:styleId="5BAD0394311A4952B5275EC02B968B66">
    <w:name w:val="5BAD0394311A4952B5275EC02B968B66"/>
  </w:style>
  <w:style w:type="paragraph" w:customStyle="1" w:styleId="72292FDCE4DC4A73B614812B58FB1381">
    <w:name w:val="72292FDCE4DC4A73B614812B58FB1381"/>
  </w:style>
  <w:style w:type="paragraph" w:customStyle="1" w:styleId="3A8643CF48CC4E319933E9E030BF93B0">
    <w:name w:val="3A8643CF48CC4E319933E9E030BF93B0"/>
  </w:style>
  <w:style w:type="paragraph" w:customStyle="1" w:styleId="53661983A66E4AD183CF95F1524AD59A">
    <w:name w:val="53661983A66E4AD183CF95F1524AD59A"/>
  </w:style>
  <w:style w:type="paragraph" w:customStyle="1" w:styleId="5F9E5A6F34934296A8741DBF4498AE20">
    <w:name w:val="5F9E5A6F34934296A8741DBF4498AE20"/>
  </w:style>
  <w:style w:type="paragraph" w:customStyle="1" w:styleId="10BDAD3BD8BC4B8496419F49588EE2D0">
    <w:name w:val="10BDAD3BD8BC4B8496419F49588EE2D0"/>
  </w:style>
  <w:style w:type="paragraph" w:customStyle="1" w:styleId="49025C0ACA944D3C86FFC604D3AAD89C">
    <w:name w:val="49025C0ACA944D3C86FFC604D3AAD89C"/>
  </w:style>
  <w:style w:type="paragraph" w:customStyle="1" w:styleId="C42AB33B2F85440192E75DE0C839DF6B">
    <w:name w:val="C42AB33B2F85440192E75DE0C839DF6B"/>
  </w:style>
  <w:style w:type="paragraph" w:customStyle="1" w:styleId="1E079C67A5E54293ACDC1624F77FFC25">
    <w:name w:val="1E079C67A5E54293ACDC1624F77FFC25"/>
  </w:style>
  <w:style w:type="paragraph" w:customStyle="1" w:styleId="0AC9998E51A141749C84A2DD9C0B3948">
    <w:name w:val="0AC9998E51A141749C84A2DD9C0B3948"/>
  </w:style>
  <w:style w:type="paragraph" w:customStyle="1" w:styleId="0BE258E825F2408CAA12BD363F434BC0">
    <w:name w:val="0BE258E825F2408CAA12BD363F434BC0"/>
  </w:style>
  <w:style w:type="paragraph" w:customStyle="1" w:styleId="77E2A466ADDE431F93B667311D0D13E0">
    <w:name w:val="77E2A466ADDE431F93B667311D0D13E0"/>
  </w:style>
  <w:style w:type="paragraph" w:customStyle="1" w:styleId="A4621ACA6A7641BD830419BA7AE76820">
    <w:name w:val="A4621ACA6A7641BD830419BA7AE76820"/>
  </w:style>
  <w:style w:type="paragraph" w:customStyle="1" w:styleId="DA424C943F23409FAF7D6B511A1254F4">
    <w:name w:val="DA424C943F23409FAF7D6B511A1254F4"/>
  </w:style>
  <w:style w:type="paragraph" w:customStyle="1" w:styleId="6C57B9FCD39244799EB4FC3630DA42AC">
    <w:name w:val="6C57B9FCD39244799EB4FC3630DA42AC"/>
  </w:style>
  <w:style w:type="paragraph" w:customStyle="1" w:styleId="091188867F4544F3A31D2E0103E5D13E">
    <w:name w:val="091188867F4544F3A31D2E0103E5D13E"/>
  </w:style>
  <w:style w:type="paragraph" w:customStyle="1" w:styleId="B55F2505C609429AA2CE618E9A69E7D7">
    <w:name w:val="B55F2505C609429AA2CE618E9A69E7D7"/>
  </w:style>
  <w:style w:type="paragraph" w:customStyle="1" w:styleId="BD9671D4DECD494FB44C2E6D5374A1ED">
    <w:name w:val="BD9671D4DECD494FB44C2E6D5374A1ED"/>
  </w:style>
  <w:style w:type="paragraph" w:customStyle="1" w:styleId="308AEF64AA4647C9842600A9E88B5BC6">
    <w:name w:val="308AEF64AA4647C9842600A9E88B5BC6"/>
  </w:style>
  <w:style w:type="paragraph" w:customStyle="1" w:styleId="A47B4B5175FE4EA0BF4E3B3D14C4D898">
    <w:name w:val="A47B4B5175FE4EA0BF4E3B3D14C4D898"/>
  </w:style>
  <w:style w:type="paragraph" w:customStyle="1" w:styleId="17D66EAF4700422FA6FA54C7C35DB0FF">
    <w:name w:val="17D66EAF4700422FA6FA54C7C35DB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2C24E4E4-5FED-4E66-AFBE-C19F539B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Aussagekräftiger Geschäftsbericht.dotx</Template>
  <TotalTime>0</TotalTime>
  <Pages>7</Pages>
  <Words>1188</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2023-04-17T09:13:00Z</dcterms:created>
  <dcterms:modified xsi:type="dcterms:W3CDTF">2023-04-17T09:25:00Z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